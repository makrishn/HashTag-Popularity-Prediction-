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B13983" w:rsidRPr="00EE1424">
        <w:trPr>
          <w:trHeight w:val="2430"/>
        </w:trPr>
        <w:tc>
          <w:tcPr>
            <w:tcW w:w="9350" w:type="dxa"/>
            <w:vAlign w:val="bottom"/>
          </w:tcPr>
          <w:sdt>
            <w:sdtPr>
              <w:rPr>
                <w:rFonts w:ascii="Constantia" w:hAnsi="Constantia"/>
                <w:b/>
                <w:i/>
              </w:rPr>
              <w:alias w:val="Title"/>
              <w:tag w:val=""/>
              <w:id w:val="-1457634406"/>
              <w:placeholder>
                <w:docPart w:val="5A8718952839429B809F26CF78453988"/>
              </w:placeholder>
              <w:dataBinding w:prefixMappings="xmlns:ns0='http://purl.org/dc/elements/1.1/' xmlns:ns1='http://schemas.openxmlformats.org/package/2006/metadata/core-properties' " w:xpath="/ns1:coreProperties[1]/ns0:title[1]" w:storeItemID="{6C3C8BC8-F283-45AE-878A-BAB7291924A1}"/>
              <w:text/>
            </w:sdtPr>
            <w:sdtContent>
              <w:p w:rsidR="00B13983" w:rsidRPr="00EE1424" w:rsidRDefault="00E01057" w:rsidP="004717B8">
                <w:pPr>
                  <w:pStyle w:val="Title"/>
                  <w:rPr>
                    <w:rFonts w:ascii="Constantia" w:hAnsi="Constantia"/>
                    <w:b/>
                    <w:i/>
                  </w:rPr>
                </w:pPr>
                <w:r w:rsidRPr="00EE1424">
                  <w:rPr>
                    <w:rFonts w:ascii="Constantia" w:hAnsi="Constantia"/>
                    <w:b/>
                    <w:i/>
                  </w:rPr>
                  <w:t>HASHTAG POPULARITY PREDICTION</w:t>
                </w:r>
              </w:p>
            </w:sdtContent>
          </w:sdt>
        </w:tc>
      </w:tr>
      <w:tr w:rsidR="00B13983" w:rsidRPr="00EE1424">
        <w:trPr>
          <w:trHeight w:val="6705"/>
        </w:trPr>
        <w:tc>
          <w:tcPr>
            <w:tcW w:w="9350" w:type="dxa"/>
            <w:vAlign w:val="bottom"/>
          </w:tcPr>
          <w:p w:rsidR="00B13983" w:rsidRPr="00EE1424" w:rsidRDefault="00C455A0">
            <w:pPr>
              <w:pStyle w:val="Heading3"/>
              <w:rPr>
                <w:rFonts w:ascii="Constantia" w:hAnsi="Constantia"/>
                <w:b/>
                <w:i/>
              </w:rPr>
            </w:pPr>
            <w:sdt>
              <w:sdtPr>
                <w:rPr>
                  <w:rFonts w:ascii="Constantia" w:hAnsi="Constantia"/>
                  <w:b/>
                  <w:i/>
                </w:rPr>
                <w:alias w:val="Your Name"/>
                <w:tag w:val=""/>
                <w:id w:val="691496539"/>
                <w:placeholder>
                  <w:docPart w:val="1DB58B71CC28464189D5B3B512A18C27"/>
                </w:placeholder>
                <w:dataBinding w:prefixMappings="xmlns:ns0='http://purl.org/dc/elements/1.1/' xmlns:ns1='http://schemas.openxmlformats.org/package/2006/metadata/core-properties' " w:xpath="/ns1:coreProperties[1]/ns0:creator[1]" w:storeItemID="{6C3C8BC8-F283-45AE-878A-BAB7291924A1}"/>
                <w:text/>
              </w:sdtPr>
              <w:sdtContent>
                <w:r w:rsidR="00E01057" w:rsidRPr="00EE1424">
                  <w:rPr>
                    <w:rFonts w:ascii="Constantia" w:hAnsi="Constantia"/>
                    <w:b/>
                    <w:i/>
                  </w:rPr>
                  <w:t>MANISHA KRISHNAMOORTHI ITHAL</w:t>
                </w:r>
              </w:sdtContent>
            </w:sdt>
          </w:p>
          <w:p w:rsidR="00B13983" w:rsidRPr="00EE1424" w:rsidRDefault="004717B8">
            <w:pPr>
              <w:pStyle w:val="Heading3"/>
              <w:rPr>
                <w:rFonts w:ascii="Constantia" w:hAnsi="Constantia"/>
                <w:b/>
                <w:i/>
              </w:rPr>
            </w:pPr>
            <w:r w:rsidRPr="00EE1424">
              <w:rPr>
                <w:rFonts w:ascii="Constantia" w:hAnsi="Constantia"/>
                <w:b/>
                <w:i/>
              </w:rPr>
              <w:t>CIS 787</w:t>
            </w:r>
          </w:p>
          <w:p w:rsidR="00B13983" w:rsidRPr="00EE1424" w:rsidRDefault="00C455A0">
            <w:pPr>
              <w:pStyle w:val="Heading3"/>
              <w:rPr>
                <w:rFonts w:ascii="Constantia" w:hAnsi="Constantia"/>
                <w:b/>
                <w:i/>
              </w:rPr>
            </w:pPr>
            <w:sdt>
              <w:sdtPr>
                <w:rPr>
                  <w:rFonts w:ascii="Constantia" w:hAnsi="Constantia"/>
                  <w:b/>
                  <w:i/>
                </w:rPr>
                <w:id w:val="1657335012"/>
                <w:placeholder>
                  <w:docPart w:val="BD9E21B3D75C4C32840756C85A355DEA"/>
                </w:placeholder>
                <w:date w:fullDate="2016-12-12T00:00:00Z">
                  <w:dateFormat w:val="MMMM d, yyyy"/>
                  <w:lid w:val="en-US"/>
                  <w:storeMappedDataAs w:val="dateTime"/>
                  <w:calendar w:val="gregorian"/>
                </w:date>
              </w:sdtPr>
              <w:sdtContent>
                <w:r w:rsidR="004717B8" w:rsidRPr="00EE1424">
                  <w:rPr>
                    <w:rFonts w:ascii="Constantia" w:hAnsi="Constantia"/>
                    <w:b/>
                    <w:i/>
                  </w:rPr>
                  <w:t>December 12, 2016</w:t>
                </w:r>
              </w:sdtContent>
            </w:sdt>
          </w:p>
        </w:tc>
      </w:tr>
    </w:tbl>
    <w:p w:rsidR="00B13983" w:rsidRPr="00EE1424" w:rsidRDefault="00B13983">
      <w:pPr>
        <w:rPr>
          <w:i/>
        </w:rPr>
      </w:pPr>
    </w:p>
    <w:p w:rsidR="00B13983" w:rsidRPr="00EE1424" w:rsidRDefault="00B13983">
      <w:pPr>
        <w:rPr>
          <w:i/>
        </w:rPr>
        <w:sectPr w:rsidR="00B13983" w:rsidRPr="00EE1424">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rsidR="00B13983" w:rsidRPr="00EE1424" w:rsidRDefault="004717B8" w:rsidP="004717B8">
      <w:pPr>
        <w:pStyle w:val="ListParagraph"/>
        <w:numPr>
          <w:ilvl w:val="0"/>
          <w:numId w:val="1"/>
        </w:numPr>
        <w:rPr>
          <w:rStyle w:val="Heading1Char"/>
          <w:rFonts w:asciiTheme="minorHAnsi" w:eastAsiaTheme="minorEastAsia" w:hAnsiTheme="minorHAnsi" w:cstheme="majorHAnsi"/>
          <w:i/>
          <w:color w:val="auto"/>
          <w:sz w:val="22"/>
          <w:szCs w:val="22"/>
          <w:u w:val="single"/>
        </w:rPr>
      </w:pPr>
      <w:r w:rsidRPr="00EE1424">
        <w:rPr>
          <w:rStyle w:val="Heading1Char"/>
          <w:rFonts w:asciiTheme="minorHAnsi" w:hAnsiTheme="minorHAnsi" w:cstheme="majorHAnsi"/>
          <w:i/>
          <w:u w:val="single"/>
        </w:rPr>
        <w:lastRenderedPageBreak/>
        <w:t xml:space="preserve">INTRODUCTION </w:t>
      </w:r>
    </w:p>
    <w:p w:rsidR="00472523" w:rsidRPr="00EE1424" w:rsidRDefault="00E01057" w:rsidP="00E234C3">
      <w:pPr>
        <w:pStyle w:val="ListParagraph"/>
        <w:spacing w:after="0" w:line="240" w:lineRule="auto"/>
        <w:ind w:left="1440"/>
        <w:rPr>
          <w:rFonts w:cstheme="majorHAnsi"/>
          <w:i/>
        </w:rPr>
      </w:pPr>
      <w:r w:rsidRPr="00EE1424">
        <w:rPr>
          <w:rFonts w:cstheme="majorHAnsi"/>
          <w:i/>
        </w:rPr>
        <w:t>Given the ubiquitous nature of social media networks and the need for constant connectivity, it is not very surprising that the social media has revolutionized</w:t>
      </w:r>
      <w:r w:rsidR="00037CF4" w:rsidRPr="00EE1424">
        <w:rPr>
          <w:rFonts w:cstheme="majorHAnsi"/>
          <w:i/>
        </w:rPr>
        <w:t xml:space="preserve"> our communication and has become</w:t>
      </w:r>
      <w:r w:rsidRPr="00EE1424">
        <w:rPr>
          <w:rFonts w:cstheme="majorHAnsi"/>
          <w:i/>
        </w:rPr>
        <w:t xml:space="preserve"> a huge part of our lives. .</w:t>
      </w:r>
      <w:r w:rsidR="00557A3B" w:rsidRPr="00EE1424">
        <w:rPr>
          <w:rFonts w:cstheme="majorHAnsi"/>
          <w:i/>
        </w:rPr>
        <w:t>Twitter is one such social media which is gaining significant</w:t>
      </w:r>
      <w:r w:rsidR="00D3441B" w:rsidRPr="00EE1424">
        <w:rPr>
          <w:rFonts w:cstheme="majorHAnsi"/>
          <w:i/>
        </w:rPr>
        <w:t xml:space="preserve"> attention off late. According to a recent survey more than 50 % of people in the United States use either Twitter or Facebook. Twitter is a great platform to share ideas, thoughts with the followers.</w:t>
      </w:r>
      <w:r w:rsidR="00037CF4" w:rsidRPr="00EE1424">
        <w:rPr>
          <w:rFonts w:cstheme="majorHAnsi"/>
          <w:i/>
        </w:rPr>
        <w:t xml:space="preserve"> </w:t>
      </w:r>
      <w:r w:rsidR="00D3441B" w:rsidRPr="00EE1424">
        <w:rPr>
          <w:rFonts w:cstheme="majorHAnsi"/>
          <w:i/>
        </w:rPr>
        <w:t>These ideas or thoughts are shared by “tweets” which helps</w:t>
      </w:r>
      <w:r w:rsidR="00472523" w:rsidRPr="00EE1424">
        <w:rPr>
          <w:rFonts w:cstheme="majorHAnsi"/>
          <w:i/>
        </w:rPr>
        <w:t xml:space="preserve"> in diffusing the information across the network. Given the viral nature of the social network, the ideas or thoughts shared have a huge probability of becoming popularity in a very short span of time. Because of this fast dissemination of information</w:t>
      </w:r>
      <w:r w:rsidR="00D55723" w:rsidRPr="00EE1424">
        <w:rPr>
          <w:rFonts w:cstheme="majorHAnsi"/>
          <w:i/>
        </w:rPr>
        <w:t xml:space="preserve"> on twitter</w:t>
      </w:r>
      <w:r w:rsidR="00472523" w:rsidRPr="00EE1424">
        <w:rPr>
          <w:rFonts w:cstheme="majorHAnsi"/>
          <w:i/>
        </w:rPr>
        <w:t>,</w:t>
      </w:r>
      <w:r w:rsidR="00D55723" w:rsidRPr="00EE1424">
        <w:rPr>
          <w:rFonts w:cstheme="majorHAnsi"/>
          <w:i/>
        </w:rPr>
        <w:t xml:space="preserve"> we would be benefitted greatly if somehow we could predict what ideas or topics would become popular. </w:t>
      </w:r>
    </w:p>
    <w:p w:rsidR="00D55723" w:rsidRPr="00EE1424" w:rsidRDefault="00D55723" w:rsidP="00E234C3">
      <w:pPr>
        <w:pStyle w:val="ListParagraph"/>
        <w:spacing w:after="0" w:line="240" w:lineRule="auto"/>
        <w:ind w:left="1440"/>
        <w:rPr>
          <w:rFonts w:cstheme="majorHAnsi"/>
          <w:i/>
        </w:rPr>
      </w:pPr>
    </w:p>
    <w:p w:rsidR="00F93EFB" w:rsidRPr="00EE1424" w:rsidRDefault="00D55723" w:rsidP="00E234C3">
      <w:pPr>
        <w:pStyle w:val="ListParagraph"/>
        <w:spacing w:after="0" w:line="240" w:lineRule="auto"/>
        <w:ind w:left="1440"/>
        <w:rPr>
          <w:rFonts w:cstheme="majorHAnsi"/>
          <w:i/>
        </w:rPr>
      </w:pPr>
      <w:r w:rsidRPr="00EE1424">
        <w:rPr>
          <w:rFonts w:cstheme="majorHAnsi"/>
          <w:i/>
        </w:rPr>
        <w:t>In twitter tweets are usually annotated with hashtags. Hashtags helps us, users in finding a message with a specific content. Users create a hashtags by using a “#” infront of a text</w:t>
      </w:r>
      <w:r w:rsidR="00A233E6" w:rsidRPr="00EE1424">
        <w:rPr>
          <w:rFonts w:cstheme="majorHAnsi"/>
          <w:i/>
        </w:rPr>
        <w:t xml:space="preserve"> or a</w:t>
      </w:r>
      <w:r w:rsidRPr="00EE1424">
        <w:rPr>
          <w:rFonts w:cstheme="majorHAnsi"/>
          <w:i/>
        </w:rPr>
        <w:t xml:space="preserve"> label. Although the usage</w:t>
      </w:r>
      <w:r w:rsidR="00B80B0C" w:rsidRPr="00EE1424">
        <w:rPr>
          <w:rFonts w:cstheme="majorHAnsi"/>
          <w:i/>
        </w:rPr>
        <w:t xml:space="preserve"> of hashtags began with Twittter,</w:t>
      </w:r>
      <w:r w:rsidRPr="00EE1424">
        <w:rPr>
          <w:rFonts w:cstheme="majorHAnsi"/>
          <w:i/>
        </w:rPr>
        <w:t xml:space="preserve"> it extended to </w:t>
      </w:r>
      <w:r w:rsidR="00AA3604" w:rsidRPr="00EE1424">
        <w:rPr>
          <w:rFonts w:cstheme="majorHAnsi"/>
          <w:i/>
        </w:rPr>
        <w:t>oth</w:t>
      </w:r>
      <w:r w:rsidR="00D74833" w:rsidRPr="00EE1424">
        <w:rPr>
          <w:rFonts w:cstheme="majorHAnsi"/>
          <w:i/>
        </w:rPr>
        <w:t xml:space="preserve">er social networks as well. </w:t>
      </w:r>
      <w:r w:rsidR="00625B6E" w:rsidRPr="00EE1424">
        <w:rPr>
          <w:rFonts w:cstheme="majorHAnsi"/>
          <w:i/>
        </w:rPr>
        <w:t xml:space="preserve">Hashtags are mainly used to express the content and or context of a given message. </w:t>
      </w:r>
      <w:r w:rsidR="00213A00" w:rsidRPr="00EE1424">
        <w:rPr>
          <w:rFonts w:cstheme="majorHAnsi"/>
          <w:i/>
        </w:rPr>
        <w:t xml:space="preserve">Hashtags are widely used for sharing contents for a specific events or topics. </w:t>
      </w:r>
      <w:r w:rsidR="00625B6E" w:rsidRPr="00EE1424">
        <w:rPr>
          <w:rFonts w:cstheme="majorHAnsi"/>
          <w:i/>
        </w:rPr>
        <w:t xml:space="preserve">Usage of hashtags started to trend so much so that they have come to known as </w:t>
      </w:r>
      <w:r w:rsidR="00EE1424" w:rsidRPr="00EE1424">
        <w:rPr>
          <w:rFonts w:cstheme="majorHAnsi"/>
          <w:i/>
        </w:rPr>
        <w:t xml:space="preserve">“PARALANGUAGE” of </w:t>
      </w:r>
      <w:r w:rsidR="00625B6E" w:rsidRPr="00EE1424">
        <w:rPr>
          <w:rFonts w:cstheme="majorHAnsi"/>
          <w:i/>
        </w:rPr>
        <w:t xml:space="preserve">Twitter. </w:t>
      </w:r>
      <w:r w:rsidR="00213A00" w:rsidRPr="00EE1424">
        <w:rPr>
          <w:rFonts w:cstheme="majorHAnsi"/>
          <w:i/>
        </w:rPr>
        <w:t xml:space="preserve">Newly created hashtags usually define emerging </w:t>
      </w:r>
      <w:r w:rsidR="006E4032" w:rsidRPr="00EE1424">
        <w:rPr>
          <w:rFonts w:cstheme="majorHAnsi"/>
          <w:i/>
        </w:rPr>
        <w:t xml:space="preserve">topics or events, these hashtags diffuse throughout the network, diffusion is mainly by the adoption of the hashtag by </w:t>
      </w:r>
      <w:r w:rsidR="00F93EFB" w:rsidRPr="00EE1424">
        <w:rPr>
          <w:rFonts w:cstheme="majorHAnsi"/>
          <w:i/>
        </w:rPr>
        <w:t xml:space="preserve">followers of owner of hashtag. If the hashtag is adopted by many users then that hashtag becomes a trend (a trend is a topic that’s being discussed by most of twitter users for a particular time period) on twitter. </w:t>
      </w:r>
    </w:p>
    <w:p w:rsidR="00F93EFB" w:rsidRPr="00EE1424" w:rsidRDefault="00F93EFB" w:rsidP="00E234C3">
      <w:pPr>
        <w:pStyle w:val="ListParagraph"/>
        <w:spacing w:after="0" w:line="240" w:lineRule="auto"/>
        <w:ind w:left="1440"/>
        <w:rPr>
          <w:rFonts w:cstheme="majorHAnsi"/>
          <w:i/>
        </w:rPr>
      </w:pPr>
    </w:p>
    <w:p w:rsidR="00EF4176" w:rsidRPr="00EE1424" w:rsidRDefault="00F93EFB" w:rsidP="00E234C3">
      <w:pPr>
        <w:pStyle w:val="ListParagraph"/>
        <w:spacing w:after="0" w:line="240" w:lineRule="auto"/>
        <w:ind w:left="1440"/>
        <w:rPr>
          <w:rFonts w:cstheme="majorHAnsi"/>
          <w:i/>
        </w:rPr>
      </w:pPr>
      <w:r w:rsidRPr="00EE1424">
        <w:rPr>
          <w:rFonts w:cstheme="majorHAnsi"/>
          <w:i/>
        </w:rPr>
        <w:t>The trending topics and hashtags are an e</w:t>
      </w:r>
      <w:r w:rsidR="00D7405D" w:rsidRPr="00EE1424">
        <w:rPr>
          <w:rFonts w:cstheme="majorHAnsi"/>
          <w:i/>
        </w:rPr>
        <w:t>ffective way to boost communication to reach people beyond the normal follower circle. So it would help us greatly if we could find out or in some way predict what hashtags become popular in time as it will provide us an intuition on how topics and ideas spread through</w:t>
      </w:r>
      <w:r w:rsidR="00EF4176" w:rsidRPr="00EE1424">
        <w:rPr>
          <w:rFonts w:cstheme="majorHAnsi"/>
          <w:i/>
        </w:rPr>
        <w:t xml:space="preserve"> and also on trending topics</w:t>
      </w:r>
      <w:r w:rsidR="003B6AE4">
        <w:rPr>
          <w:rFonts w:cstheme="majorHAnsi"/>
          <w:i/>
        </w:rPr>
        <w:t xml:space="preserve"> in</w:t>
      </w:r>
      <w:r w:rsidR="00D7405D" w:rsidRPr="00EE1424">
        <w:rPr>
          <w:rFonts w:cstheme="majorHAnsi"/>
          <w:i/>
        </w:rPr>
        <w:t xml:space="preserve"> twitter.</w:t>
      </w:r>
      <w:r w:rsidR="00056B53" w:rsidRPr="00EE1424">
        <w:rPr>
          <w:rFonts w:cstheme="majorHAnsi"/>
          <w:i/>
        </w:rPr>
        <w:t xml:space="preserve"> However Prediction of Hashtags’ Popularity differs from the normal text classification in a way because the features change so quickly that it is hard to cluster them. This hinders the classification when new tags emerge.</w:t>
      </w:r>
      <w:r w:rsidRPr="00EE1424">
        <w:rPr>
          <w:rFonts w:cstheme="majorHAnsi"/>
          <w:i/>
        </w:rPr>
        <w:t xml:space="preserve"> </w:t>
      </w:r>
      <w:r w:rsidR="00EF4176" w:rsidRPr="00EE1424">
        <w:rPr>
          <w:rFonts w:cstheme="majorHAnsi"/>
          <w:i/>
        </w:rPr>
        <w:t xml:space="preserve"> And also since there is a limited information about a new hashtag it is usually onerous to predict their popularity.  </w:t>
      </w:r>
    </w:p>
    <w:p w:rsidR="00EF4176" w:rsidRPr="00EE1424" w:rsidRDefault="00EF4176" w:rsidP="00E234C3">
      <w:pPr>
        <w:pStyle w:val="ListParagraph"/>
        <w:spacing w:after="0" w:line="240" w:lineRule="auto"/>
        <w:ind w:left="1440"/>
        <w:rPr>
          <w:rFonts w:cstheme="majorHAnsi"/>
          <w:i/>
        </w:rPr>
      </w:pPr>
    </w:p>
    <w:p w:rsidR="00B13983" w:rsidRPr="00EE1424" w:rsidRDefault="008C5BAA" w:rsidP="00E234C3">
      <w:pPr>
        <w:pStyle w:val="ListParagraph"/>
        <w:spacing w:after="0" w:line="240" w:lineRule="auto"/>
        <w:ind w:left="1440"/>
        <w:rPr>
          <w:rFonts w:cstheme="majorHAnsi"/>
          <w:i/>
        </w:rPr>
      </w:pPr>
      <w:r w:rsidRPr="00EE1424">
        <w:rPr>
          <w:rFonts w:cstheme="majorHAnsi"/>
          <w:i/>
        </w:rPr>
        <w:t xml:space="preserve"> So this report summarizes my experimentation of predicting the popularity of hashtags by extracting the information that is already available on twitter.    </w:t>
      </w:r>
    </w:p>
    <w:p w:rsidR="00B979BB" w:rsidRPr="00EE1424" w:rsidRDefault="008C5BAA" w:rsidP="00B979BB">
      <w:pPr>
        <w:pStyle w:val="Heading1"/>
        <w:numPr>
          <w:ilvl w:val="1"/>
          <w:numId w:val="1"/>
        </w:numPr>
        <w:rPr>
          <w:i/>
        </w:rPr>
      </w:pPr>
      <w:r w:rsidRPr="00EE1424">
        <w:rPr>
          <w:i/>
        </w:rPr>
        <w:t xml:space="preserve">Motivation </w:t>
      </w:r>
    </w:p>
    <w:p w:rsidR="008B2B08" w:rsidRPr="00EE1424" w:rsidRDefault="00B979BB" w:rsidP="00E234C3">
      <w:pPr>
        <w:spacing w:line="240" w:lineRule="auto"/>
        <w:ind w:left="1140"/>
        <w:rPr>
          <w:i/>
        </w:rPr>
      </w:pPr>
      <w:r w:rsidRPr="00EE1424">
        <w:rPr>
          <w:i/>
        </w:rPr>
        <w:t>Getting ahead in a world filled with</w:t>
      </w:r>
      <w:r w:rsidR="00FB0192" w:rsidRPr="00EE1424">
        <w:rPr>
          <w:i/>
        </w:rPr>
        <w:t xml:space="preserve"> competition is quite challenging for any business to emerge. To come up with a successful business model, the most important thing is to know how to advertise effectively, as in to know what exactly the customer wants and expects. And the reality as we know, is that customers’ wants k</w:t>
      </w:r>
      <w:r w:rsidR="008B2B08" w:rsidRPr="00EE1424">
        <w:rPr>
          <w:i/>
        </w:rPr>
        <w:t>eep changing from time to time. It then becomes inevitable to know about the customer’s perspective or how they might respond to a particular type of product. This kind of intuition can be obtained by twitter: especially by knowing or predicting what might trend on twitter, so that companies are ensured to get ahead of the customers.</w:t>
      </w:r>
    </w:p>
    <w:p w:rsidR="00B13983" w:rsidRPr="00EE1424" w:rsidRDefault="008C5BAA" w:rsidP="00595D52">
      <w:pPr>
        <w:pStyle w:val="Heading1"/>
        <w:numPr>
          <w:ilvl w:val="1"/>
          <w:numId w:val="1"/>
        </w:numPr>
        <w:spacing w:before="0" w:after="0" w:line="240" w:lineRule="auto"/>
        <w:rPr>
          <w:i/>
        </w:rPr>
      </w:pPr>
      <w:r w:rsidRPr="00EE1424">
        <w:rPr>
          <w:i/>
        </w:rPr>
        <w:tab/>
      </w:r>
      <w:r w:rsidR="00B763F6" w:rsidRPr="00EE1424">
        <w:rPr>
          <w:i/>
        </w:rPr>
        <w:t xml:space="preserve">Problem Statement </w:t>
      </w:r>
    </w:p>
    <w:p w:rsidR="00595D52" w:rsidRPr="00EE1424" w:rsidRDefault="00595D52" w:rsidP="003B6AE4">
      <w:pPr>
        <w:spacing w:after="0" w:line="240" w:lineRule="auto"/>
        <w:ind w:left="1080"/>
        <w:rPr>
          <w:i/>
        </w:rPr>
      </w:pPr>
    </w:p>
    <w:p w:rsidR="0002324B" w:rsidRPr="0002324B" w:rsidRDefault="005322A8" w:rsidP="0002324B">
      <w:pPr>
        <w:spacing w:after="0" w:line="240" w:lineRule="auto"/>
        <w:ind w:left="1080"/>
        <w:rPr>
          <w:i/>
        </w:rPr>
      </w:pPr>
      <w:r w:rsidRPr="00EE1424">
        <w:rPr>
          <w:i/>
        </w:rPr>
        <w:t xml:space="preserve">Usually tweets are generally associated with timestamps, </w:t>
      </w:r>
      <w:r w:rsidR="00B763F6" w:rsidRPr="00EE1424">
        <w:rPr>
          <w:i/>
        </w:rPr>
        <w:t xml:space="preserve">Given </w:t>
      </w:r>
      <w:r w:rsidRPr="00EE1424">
        <w:rPr>
          <w:i/>
        </w:rPr>
        <w:t>a hashtag h in the time interval t, our task is to predict if hashtag is going to be popular if it is going t</w:t>
      </w:r>
      <w:r w:rsidR="00595D52" w:rsidRPr="00EE1424">
        <w:rPr>
          <w:i/>
        </w:rPr>
        <w:t xml:space="preserve">o be popular for t+1, </w:t>
      </w:r>
      <w:r w:rsidR="002D4C02">
        <w:rPr>
          <w:i/>
        </w:rPr>
        <w:t xml:space="preserve"> now </w:t>
      </w:r>
      <w:r w:rsidR="00595D52" w:rsidRPr="00EE1424">
        <w:rPr>
          <w:i/>
        </w:rPr>
        <w:t xml:space="preserve">it is difficult to come up with a  discrete value for hashtags popularity. But we can relax the problem by formulating it as </w:t>
      </w:r>
      <w:r w:rsidR="00595D52" w:rsidRPr="00EE1424">
        <w:rPr>
          <w:i/>
        </w:rPr>
        <w:lastRenderedPageBreak/>
        <w:t>ranking</w:t>
      </w:r>
      <w:r w:rsidR="003B6AE4">
        <w:rPr>
          <w:i/>
        </w:rPr>
        <w:t xml:space="preserve"> or a classification</w:t>
      </w:r>
      <w:r w:rsidR="00595D52" w:rsidRPr="00EE1424">
        <w:rPr>
          <w:i/>
        </w:rPr>
        <w:t xml:space="preserve"> problem</w:t>
      </w:r>
      <w:r w:rsidR="0002324B">
        <w:rPr>
          <w:i/>
        </w:rPr>
        <w:t xml:space="preserve"> into 5</w:t>
      </w:r>
      <w:r w:rsidR="00595D52" w:rsidRPr="00EE1424">
        <w:rPr>
          <w:i/>
        </w:rPr>
        <w:t xml:space="preserve"> classes  </w:t>
      </w:r>
      <w:r w:rsidR="00595D52" w:rsidRPr="00EE1424">
        <w:rPr>
          <w:i/>
          <w:iCs/>
        </w:rPr>
        <w:t>not popular</w:t>
      </w:r>
      <w:r w:rsidR="00595D52" w:rsidRPr="00EE1424">
        <w:rPr>
          <w:i/>
        </w:rPr>
        <w:t xml:space="preserve">, </w:t>
      </w:r>
      <w:r w:rsidR="00595D52" w:rsidRPr="00EE1424">
        <w:rPr>
          <w:i/>
          <w:iCs/>
        </w:rPr>
        <w:t>marginally popular</w:t>
      </w:r>
      <w:r w:rsidR="00595D52" w:rsidRPr="00EE1424">
        <w:rPr>
          <w:i/>
        </w:rPr>
        <w:t xml:space="preserve">, </w:t>
      </w:r>
      <w:r w:rsidR="00595D52" w:rsidRPr="00EE1424">
        <w:rPr>
          <w:i/>
          <w:iCs/>
        </w:rPr>
        <w:t>popular</w:t>
      </w:r>
      <w:r w:rsidR="00595D52" w:rsidRPr="00EE1424">
        <w:rPr>
          <w:i/>
        </w:rPr>
        <w:t xml:space="preserve">, </w:t>
      </w:r>
      <w:r w:rsidR="00595D52" w:rsidRPr="00EE1424">
        <w:rPr>
          <w:i/>
          <w:iCs/>
        </w:rPr>
        <w:t>very popular</w:t>
      </w:r>
      <w:r w:rsidR="00595D52" w:rsidRPr="00EE1424">
        <w:rPr>
          <w:i/>
        </w:rPr>
        <w:t xml:space="preserve">, and </w:t>
      </w:r>
      <w:r w:rsidR="00595D52" w:rsidRPr="00EE1424">
        <w:rPr>
          <w:i/>
          <w:iCs/>
        </w:rPr>
        <w:t>extremely popular</w:t>
      </w:r>
      <w:r w:rsidR="00595D52" w:rsidRPr="00EE1424">
        <w:rPr>
          <w:i/>
        </w:rPr>
        <w:t xml:space="preserve"> respectively.</w:t>
      </w:r>
      <w:r w:rsidR="0002324B" w:rsidRPr="0002324B">
        <w:rPr>
          <w:rFonts w:ascii="Times-Roman" w:hAnsi="Times-Roman" w:cs="Times-Roman"/>
          <w:color w:val="20231E"/>
          <w:sz w:val="20"/>
          <w:szCs w:val="20"/>
        </w:rPr>
        <w:t xml:space="preserve"> </w:t>
      </w:r>
      <w:r w:rsidR="0002324B" w:rsidRPr="0002324B">
        <w:rPr>
          <w:i/>
        </w:rPr>
        <w:t>We define five ranges of an exponentially</w:t>
      </w:r>
    </w:p>
    <w:p w:rsidR="003B6AE4" w:rsidRDefault="0002324B" w:rsidP="0002324B">
      <w:pPr>
        <w:spacing w:after="0" w:line="240" w:lineRule="auto"/>
        <w:ind w:left="1080"/>
        <w:rPr>
          <w:i/>
        </w:rPr>
      </w:pPr>
      <w:r w:rsidRPr="0002324B">
        <w:rPr>
          <w:i/>
        </w:rPr>
        <w:t>increasing size: [0, f], [f, 2f], [2f, 4f], [4f, 8f]</w:t>
      </w:r>
      <w:r>
        <w:rPr>
          <w:i/>
        </w:rPr>
        <w:t xml:space="preserve"> </w:t>
      </w:r>
      <w:r w:rsidRPr="0002324B">
        <w:rPr>
          <w:i/>
        </w:rPr>
        <w:t>,</w:t>
      </w:r>
      <w:r>
        <w:rPr>
          <w:i/>
        </w:rPr>
        <w:t xml:space="preserve"> (f is the popularity score.)</w:t>
      </w:r>
      <w:r w:rsidR="00595D52" w:rsidRPr="00EE1424">
        <w:rPr>
          <w:i/>
        </w:rPr>
        <w:t xml:space="preserve"> One key note is that the ranges or classes depend on twitter data collected as in the number of tweets.</w:t>
      </w:r>
    </w:p>
    <w:p w:rsidR="00B763F6" w:rsidRPr="00EE1424" w:rsidRDefault="00595D52" w:rsidP="00E234C3">
      <w:pPr>
        <w:spacing w:after="0" w:line="240" w:lineRule="auto"/>
        <w:ind w:left="1080"/>
        <w:rPr>
          <w:i/>
          <w:iCs/>
        </w:rPr>
      </w:pPr>
      <w:r w:rsidRPr="00EE1424">
        <w:rPr>
          <w:i/>
        </w:rPr>
        <w:t xml:space="preserve"> </w:t>
      </w:r>
    </w:p>
    <w:p w:rsidR="00B13983" w:rsidRPr="00EE1424" w:rsidRDefault="0067787D" w:rsidP="0067787D">
      <w:pPr>
        <w:pStyle w:val="Heading1"/>
        <w:numPr>
          <w:ilvl w:val="0"/>
          <w:numId w:val="1"/>
        </w:numPr>
        <w:spacing w:before="0" w:after="0"/>
        <w:rPr>
          <w:rStyle w:val="Heading1Char"/>
          <w:i/>
          <w:u w:val="single"/>
        </w:rPr>
      </w:pPr>
      <w:r w:rsidRPr="00EE1424">
        <w:rPr>
          <w:rStyle w:val="Heading1Char"/>
          <w:i/>
          <w:u w:val="single"/>
        </w:rPr>
        <w:t>RELATED WORK</w:t>
      </w:r>
    </w:p>
    <w:p w:rsidR="001D7EA3" w:rsidRPr="00EE1424" w:rsidRDefault="001D7EA3" w:rsidP="00E234C3">
      <w:pPr>
        <w:spacing w:line="240" w:lineRule="auto"/>
        <w:ind w:left="1080"/>
        <w:rPr>
          <w:i/>
        </w:rPr>
      </w:pPr>
      <w:r w:rsidRPr="00EE1424">
        <w:rPr>
          <w:i/>
        </w:rPr>
        <w:t>Twitter has a huge number of users and also has huge diversity among the users today (it boasts about 317 million active users in a month).  And around 500 million tweets</w:t>
      </w:r>
      <w:r w:rsidR="00404674" w:rsidRPr="00EE1424">
        <w:rPr>
          <w:i/>
        </w:rPr>
        <w:t xml:space="preserve"> are generated per day. Because of this humongous amount of data being generated and disseminated,</w:t>
      </w:r>
      <w:r w:rsidR="00615913" w:rsidRPr="00EE1424">
        <w:rPr>
          <w:i/>
        </w:rPr>
        <w:t xml:space="preserve"> research institutions and business companies are enabled with a huge opportunity of obtaining this data </w:t>
      </w:r>
      <w:r w:rsidR="002A0BAA" w:rsidRPr="00EE1424">
        <w:rPr>
          <w:i/>
        </w:rPr>
        <w:t>and exploit the underlying</w:t>
      </w:r>
      <w:r w:rsidR="00615913" w:rsidRPr="00EE1424">
        <w:rPr>
          <w:i/>
        </w:rPr>
        <w:t xml:space="preserve"> patterns</w:t>
      </w:r>
      <w:r w:rsidR="002A0BAA" w:rsidRPr="00EE1424">
        <w:rPr>
          <w:i/>
        </w:rPr>
        <w:t xml:space="preserve">. The area of information dissemination or diffusion has been of an area of interest among the study of social networks. </w:t>
      </w:r>
    </w:p>
    <w:p w:rsidR="00982CB8" w:rsidRPr="00EE1424" w:rsidRDefault="00982CB8" w:rsidP="00E234C3">
      <w:pPr>
        <w:spacing w:line="240" w:lineRule="auto"/>
        <w:ind w:left="1080"/>
        <w:rPr>
          <w:i/>
        </w:rPr>
      </w:pPr>
      <w:r w:rsidRPr="00EE1424">
        <w:rPr>
          <w:i/>
        </w:rPr>
        <w:t xml:space="preserve">Most papers </w:t>
      </w:r>
      <w:r w:rsidR="004D0E9A" w:rsidRPr="00EE1424">
        <w:rPr>
          <w:i/>
        </w:rPr>
        <w:t>analyze</w:t>
      </w:r>
      <w:r w:rsidRPr="00EE1424">
        <w:rPr>
          <w:i/>
        </w:rPr>
        <w:t xml:space="preserve"> the twitter datasets</w:t>
      </w:r>
      <w:r w:rsidR="004D0E9A" w:rsidRPr="00EE1424">
        <w:rPr>
          <w:i/>
        </w:rPr>
        <w:t xml:space="preserve"> to study the properties of tweets and predict on how information spreads. [</w:t>
      </w:r>
      <w:r w:rsidR="00EE77BD">
        <w:rPr>
          <w:i/>
        </w:rPr>
        <w:t>6,7,8</w:t>
      </w:r>
      <w:r w:rsidR="004D0E9A" w:rsidRPr="00EE1424">
        <w:rPr>
          <w:i/>
        </w:rPr>
        <w:t>]</w:t>
      </w:r>
      <w:r w:rsidR="00AD45E1" w:rsidRPr="00EE1424">
        <w:rPr>
          <w:i/>
        </w:rPr>
        <w:t>. People have also studied on how to predict the hashtags</w:t>
      </w:r>
      <w:r w:rsidR="00E31A6A" w:rsidRPr="00EE1424">
        <w:rPr>
          <w:i/>
        </w:rPr>
        <w:t xml:space="preserve"> spread as well to [1,2] using the frequency and the data extracted by hashtag itself. </w:t>
      </w:r>
    </w:p>
    <w:p w:rsidR="00E31A6A" w:rsidRPr="00EE1424" w:rsidRDefault="00AC7EF4" w:rsidP="00E234C3">
      <w:pPr>
        <w:spacing w:line="240" w:lineRule="auto"/>
        <w:ind w:left="1080"/>
        <w:rPr>
          <w:i/>
        </w:rPr>
      </w:pPr>
      <w:r w:rsidRPr="00EE1424">
        <w:rPr>
          <w:i/>
        </w:rPr>
        <w:t>Topic detection and topics trending have become an important and widely re</w:t>
      </w:r>
      <w:r w:rsidR="00845F97" w:rsidRPr="00EE1424">
        <w:rPr>
          <w:i/>
        </w:rPr>
        <w:t>searched</w:t>
      </w:r>
      <w:r w:rsidRPr="00EE1424">
        <w:rPr>
          <w:i/>
        </w:rPr>
        <w:t xml:space="preserve"> task in the twi</w:t>
      </w:r>
      <w:r w:rsidR="00845F97" w:rsidRPr="00EE1424">
        <w:rPr>
          <w:i/>
        </w:rPr>
        <w:t>tter.</w:t>
      </w:r>
      <w:r w:rsidR="00845F97" w:rsidRPr="00EE1424">
        <w:rPr>
          <w:rFonts w:ascii="Times-Roman" w:hAnsi="Times-Roman" w:cs="Times-Roman"/>
          <w:i/>
          <w:color w:val="20231E"/>
          <w:sz w:val="20"/>
          <w:szCs w:val="20"/>
        </w:rPr>
        <w:t xml:space="preserve"> </w:t>
      </w:r>
      <w:r w:rsidR="00845F97" w:rsidRPr="00EE1424">
        <w:rPr>
          <w:i/>
        </w:rPr>
        <w:t>Naaman, Becker, and Gravano (2011, p. 908) defined a trend profile to be a “collection of tweets with a topical keyword” (e.g., earthquake, Obama). The authors classified trends to be “exogenous trends” and “endogenous trends</w:t>
      </w:r>
      <w:r w:rsidR="001D7EA3" w:rsidRPr="00EE1424">
        <w:rPr>
          <w:i/>
        </w:rPr>
        <w:t xml:space="preserve"> </w:t>
      </w:r>
      <w:r w:rsidR="00845F97" w:rsidRPr="00EE1424">
        <w:rPr>
          <w:i/>
        </w:rPr>
        <w:t>“using a set of features that mainly characterized the trend. These features include “</w:t>
      </w:r>
      <w:r w:rsidR="001D7EA3" w:rsidRPr="00EE1424">
        <w:rPr>
          <w:i/>
        </w:rPr>
        <w:t>retweet fraction</w:t>
      </w:r>
      <w:r w:rsidR="00845F97" w:rsidRPr="00EE1424">
        <w:rPr>
          <w:i/>
        </w:rPr>
        <w:t>”</w:t>
      </w:r>
      <w:r w:rsidR="001D7EA3" w:rsidRPr="00EE1424">
        <w:rPr>
          <w:i/>
        </w:rPr>
        <w:t>, “</w:t>
      </w:r>
      <w:r w:rsidR="00845F97" w:rsidRPr="00EE1424">
        <w:rPr>
          <w:i/>
        </w:rPr>
        <w:t xml:space="preserve">reply fraction”, and various other components of graph. The authors concluded that both the trends are characterized by different set of features. The authors used SVM to classify tweets based on the sentiment.  </w:t>
      </w:r>
    </w:p>
    <w:p w:rsidR="00E31A6A" w:rsidRPr="00EE1424" w:rsidRDefault="00E31A6A" w:rsidP="00E234C3">
      <w:pPr>
        <w:spacing w:line="240" w:lineRule="auto"/>
        <w:ind w:left="1080"/>
        <w:rPr>
          <w:i/>
        </w:rPr>
      </w:pPr>
      <w:r w:rsidRPr="00EE1424">
        <w:rPr>
          <w:i/>
        </w:rPr>
        <w:t xml:space="preserve">There was also another study </w:t>
      </w:r>
      <w:r w:rsidR="00931C6C">
        <w:rPr>
          <w:i/>
        </w:rPr>
        <w:t>Romero, Meeder and Klienberg [10</w:t>
      </w:r>
      <w:bookmarkStart w:id="0" w:name="_GoBack"/>
      <w:bookmarkEnd w:id="0"/>
      <w:r w:rsidRPr="00EE1424">
        <w:rPr>
          <w:i/>
        </w:rPr>
        <w:t xml:space="preserve">] that analyzed different topical hashtags had different propagation of the hashtags and concluded that some hashtags were more persistent than others based on geological locations. </w:t>
      </w:r>
    </w:p>
    <w:p w:rsidR="00E31A6A" w:rsidRPr="00EE1424" w:rsidRDefault="00E31A6A" w:rsidP="00E234C3">
      <w:pPr>
        <w:spacing w:line="240" w:lineRule="auto"/>
        <w:ind w:left="1080"/>
        <w:rPr>
          <w:i/>
        </w:rPr>
      </w:pPr>
      <w:r w:rsidRPr="00EE1424">
        <w:rPr>
          <w:i/>
        </w:rPr>
        <w:t>The experimentation that is present</w:t>
      </w:r>
      <w:r w:rsidR="00E234C3" w:rsidRPr="00EE1424">
        <w:rPr>
          <w:i/>
        </w:rPr>
        <w:t xml:space="preserve">ed in this report </w:t>
      </w:r>
      <w:r w:rsidRPr="00EE1424">
        <w:rPr>
          <w:i/>
        </w:rPr>
        <w:t>is based on</w:t>
      </w:r>
      <w:r w:rsidR="00E234C3" w:rsidRPr="00EE1424">
        <w:rPr>
          <w:i/>
        </w:rPr>
        <w:t xml:space="preserve"> some of above mentioned papers. The main difference here is that I’m interested in predicting which hashtags will be popular in next hour (t+1) </w:t>
      </w:r>
      <w:r w:rsidR="00EE1424" w:rsidRPr="00EE1424">
        <w:rPr>
          <w:i/>
        </w:rPr>
        <w:t xml:space="preserve">or day </w:t>
      </w:r>
      <w:r w:rsidR="00E234C3" w:rsidRPr="00EE1424">
        <w:rPr>
          <w:i/>
        </w:rPr>
        <w:t xml:space="preserve">rather than finding out which hashtags will be popular among a set of people or in a particular location.   </w:t>
      </w:r>
      <w:r w:rsidRPr="00EE1424">
        <w:rPr>
          <w:i/>
        </w:rPr>
        <w:t xml:space="preserve"> </w:t>
      </w:r>
    </w:p>
    <w:p w:rsidR="00E234C3" w:rsidRPr="00EE1424" w:rsidRDefault="00E234C3" w:rsidP="00E234C3">
      <w:pPr>
        <w:pStyle w:val="Heading2"/>
        <w:spacing w:after="0"/>
        <w:rPr>
          <w:i/>
        </w:rPr>
      </w:pPr>
    </w:p>
    <w:p w:rsidR="00B13983" w:rsidRPr="00EE1424" w:rsidRDefault="007C2BF6" w:rsidP="00E234C3">
      <w:pPr>
        <w:pStyle w:val="Heading2"/>
        <w:numPr>
          <w:ilvl w:val="0"/>
          <w:numId w:val="1"/>
        </w:numPr>
        <w:spacing w:after="0"/>
        <w:rPr>
          <w:i/>
        </w:rPr>
      </w:pPr>
      <w:r>
        <w:rPr>
          <w:i/>
        </w:rPr>
        <w:t xml:space="preserve">IMPLEMENTATION DETAILS  </w:t>
      </w:r>
    </w:p>
    <w:p w:rsidR="00E234C3" w:rsidRPr="00EE1424" w:rsidRDefault="00E234C3" w:rsidP="004064EC">
      <w:pPr>
        <w:pStyle w:val="Heading1"/>
        <w:numPr>
          <w:ilvl w:val="1"/>
          <w:numId w:val="1"/>
        </w:numPr>
        <w:spacing w:before="0" w:after="0"/>
        <w:rPr>
          <w:i/>
        </w:rPr>
      </w:pPr>
      <w:r w:rsidRPr="00EE1424">
        <w:rPr>
          <w:i/>
        </w:rPr>
        <w:t>Data Collection</w:t>
      </w:r>
    </w:p>
    <w:p w:rsidR="0036547D" w:rsidRDefault="00656E8A" w:rsidP="004064EC">
      <w:pPr>
        <w:spacing w:after="0" w:line="240" w:lineRule="auto"/>
        <w:rPr>
          <w:i/>
        </w:rPr>
      </w:pPr>
      <w:r>
        <w:rPr>
          <w:i/>
        </w:rPr>
        <w:t>Since da</w:t>
      </w:r>
      <w:r w:rsidR="00905CB7">
        <w:rPr>
          <w:i/>
        </w:rPr>
        <w:t>ta extracted from</w:t>
      </w:r>
      <w:r>
        <w:rPr>
          <w:i/>
        </w:rPr>
        <w:t xml:space="preserve"> Twitter is no longer publicly available I had to collect the data from the twitter API. </w:t>
      </w:r>
      <w:r w:rsidR="00ED4332" w:rsidRPr="00EE1424">
        <w:rPr>
          <w:i/>
        </w:rPr>
        <w:t xml:space="preserve"> Twitter offers a convenient API to get the data,</w:t>
      </w:r>
      <w:r w:rsidR="003D5EA4" w:rsidRPr="00EE1424">
        <w:rPr>
          <w:i/>
        </w:rPr>
        <w:t xml:space="preserve"> which is quite easy to use</w:t>
      </w:r>
      <w:r w:rsidR="00EE1424" w:rsidRPr="00EE1424">
        <w:rPr>
          <w:i/>
        </w:rPr>
        <w:t>.</w:t>
      </w:r>
      <w:r w:rsidR="003D5EA4" w:rsidRPr="00EE1424">
        <w:rPr>
          <w:i/>
        </w:rPr>
        <w:t xml:space="preserve"> It allows</w:t>
      </w:r>
      <w:r w:rsidR="00EE1424" w:rsidRPr="00EE1424">
        <w:rPr>
          <w:i/>
        </w:rPr>
        <w:t xml:space="preserve"> authenticated developers to collect data from its network. The API provides with sophisticated interfaces to manipulate the twitter data, author a new tweet, read author profile, and also gives access to</w:t>
      </w:r>
      <w:r w:rsidR="00EE1424">
        <w:rPr>
          <w:i/>
        </w:rPr>
        <w:t xml:space="preserve"> global stream of public tweets. However</w:t>
      </w:r>
      <w:r w:rsidR="00B95E64">
        <w:rPr>
          <w:i/>
        </w:rPr>
        <w:t xml:space="preserve"> the REST API however, h</w:t>
      </w:r>
      <w:r w:rsidR="004A721C">
        <w:rPr>
          <w:i/>
        </w:rPr>
        <w:t>as a 15 minute window which allows a maximum of 180 calls</w:t>
      </w:r>
      <w:r w:rsidR="0036547D">
        <w:rPr>
          <w:i/>
        </w:rPr>
        <w:t xml:space="preserve"> according to their policy which hinders the speed of data collection. </w:t>
      </w:r>
    </w:p>
    <w:p w:rsidR="004064EC" w:rsidRDefault="004064EC" w:rsidP="004064EC">
      <w:pPr>
        <w:spacing w:after="0" w:line="240" w:lineRule="auto"/>
        <w:rPr>
          <w:i/>
        </w:rPr>
      </w:pPr>
    </w:p>
    <w:p w:rsidR="00010036" w:rsidRDefault="0036547D" w:rsidP="00010036">
      <w:pPr>
        <w:spacing w:line="240" w:lineRule="auto"/>
      </w:pPr>
      <w:r>
        <w:rPr>
          <w:i/>
        </w:rPr>
        <w:t xml:space="preserve">I used the rest api ‘s to collect the data that i.e., tweets , </w:t>
      </w:r>
      <w:r w:rsidR="004064EC">
        <w:rPr>
          <w:i/>
        </w:rPr>
        <w:t xml:space="preserve">I collected around 3 </w:t>
      </w:r>
      <w:r w:rsidR="00570429">
        <w:rPr>
          <w:i/>
        </w:rPr>
        <w:t>million tweets and only 8~ 10</w:t>
      </w:r>
      <w:r w:rsidR="004A721C">
        <w:rPr>
          <w:i/>
        </w:rPr>
        <w:t xml:space="preserve"> </w:t>
      </w:r>
      <w:r w:rsidR="00570429">
        <w:rPr>
          <w:i/>
        </w:rPr>
        <w:t xml:space="preserve">% has hashtags associated with them . Also the author profile information was retrieved. </w:t>
      </w:r>
      <w:r w:rsidR="00570429" w:rsidRPr="00570429">
        <w:rPr>
          <w:i/>
        </w:rPr>
        <w:t>After excluding non</w:t>
      </w:r>
      <w:r w:rsidR="004064EC">
        <w:rPr>
          <w:i/>
        </w:rPr>
        <w:t xml:space="preserve"> </w:t>
      </w:r>
      <w:r w:rsidR="00570429" w:rsidRPr="00570429">
        <w:rPr>
          <w:i/>
        </w:rPr>
        <w:t xml:space="preserve">English based tweets, we ended up with more than </w:t>
      </w:r>
      <w:r w:rsidR="004064EC">
        <w:rPr>
          <w:i/>
        </w:rPr>
        <w:t xml:space="preserve">1 to 1.5 </w:t>
      </w:r>
      <w:r w:rsidR="00570429" w:rsidRPr="00570429">
        <w:rPr>
          <w:i/>
        </w:rPr>
        <w:t xml:space="preserve">million tweets. Each tweet is listed in one line starting with the screen name followed by user id, timestamp, status id and the tweet context. A tweet may </w:t>
      </w:r>
      <w:r w:rsidR="00570429" w:rsidRPr="00570429">
        <w:rPr>
          <w:i/>
        </w:rPr>
        <w:lastRenderedPageBreak/>
        <w:t xml:space="preserve">contain RT (indicating a retweet), mentions, hyperlinks or hashtags. </w:t>
      </w:r>
      <w:r w:rsidR="0033680F">
        <w:rPr>
          <w:i/>
        </w:rPr>
        <w:t xml:space="preserve">Twitter allows use of two special characters “#” for marking a hashtags and “@” for marking a user. </w:t>
      </w:r>
      <w:r w:rsidR="00010036" w:rsidRPr="00570429">
        <w:rPr>
          <w:i/>
        </w:rPr>
        <w:t>The following is an annotated sample</w:t>
      </w:r>
      <w:r w:rsidR="00010036">
        <w:rPr>
          <w:i/>
        </w:rPr>
        <w:t xml:space="preserve"> returned by the API</w:t>
      </w:r>
      <w:r w:rsidR="00010036">
        <w:t xml:space="preserve">. </w:t>
      </w:r>
    </w:p>
    <w:p w:rsidR="00ED4332" w:rsidRPr="00EE1424" w:rsidRDefault="00EE1424" w:rsidP="00ED4332">
      <w:pPr>
        <w:spacing w:line="240" w:lineRule="auto"/>
        <w:rPr>
          <w:i/>
        </w:rPr>
      </w:pPr>
      <w:r w:rsidRPr="00EE1424">
        <w:rPr>
          <w:i/>
        </w:rPr>
        <w:t xml:space="preserve"> </w:t>
      </w:r>
      <w:r w:rsidR="0096073A" w:rsidRPr="00EE1424">
        <w:rPr>
          <w:i/>
        </w:rPr>
        <w:tab/>
      </w:r>
      <w:r w:rsidR="0096073A" w:rsidRPr="00EE1424">
        <w:rPr>
          <w:i/>
        </w:rPr>
        <w:tab/>
      </w:r>
      <w:r w:rsidR="0096073A" w:rsidRPr="00EE1424">
        <w:rPr>
          <w:i/>
        </w:rPr>
        <w:tab/>
      </w:r>
      <w:r w:rsidR="0096073A" w:rsidRPr="00EE1424">
        <w:rPr>
          <w:i/>
        </w:rPr>
        <w:tab/>
      </w:r>
      <w:r w:rsidR="0096073A" w:rsidRPr="00EE1424">
        <w:rPr>
          <w:i/>
        </w:rPr>
        <w:tab/>
      </w:r>
      <w:r w:rsidR="0096073A" w:rsidRPr="00EE1424">
        <w:rPr>
          <w:i/>
        </w:rPr>
        <w:tab/>
      </w:r>
      <w:r w:rsidR="0096073A" w:rsidRPr="00EE1424">
        <w:rPr>
          <w:i/>
        </w:rPr>
        <w:tab/>
      </w:r>
      <w:r w:rsidR="0096073A" w:rsidRPr="00EE1424">
        <w:rPr>
          <w:i/>
        </w:rPr>
        <w:tab/>
      </w:r>
      <w:r w:rsidR="0096073A" w:rsidRPr="00EE1424">
        <w:rPr>
          <w:i/>
        </w:rPr>
        <w:tab/>
      </w:r>
      <w:r w:rsidR="0096073A" w:rsidRPr="00EE1424">
        <w:rPr>
          <w:i/>
        </w:rPr>
        <w:tab/>
      </w:r>
      <w:r w:rsidR="00ED4332" w:rsidRPr="00EE1424">
        <w:rPr>
          <w:i/>
        </w:rPr>
        <w:t xml:space="preserve"> </w:t>
      </w:r>
    </w:p>
    <w:p w:rsidR="00E234C3" w:rsidRDefault="004064EC" w:rsidP="004064EC">
      <w:pPr>
        <w:spacing w:line="240" w:lineRule="auto"/>
        <w:rPr>
          <w:i/>
        </w:rPr>
      </w:pPr>
      <w:r>
        <w:rPr>
          <w:i/>
        </w:rPr>
        <w:t>“</w:t>
      </w:r>
      <w:r>
        <w:t>@MAUREEN_WHITE_ (screen name), 3225914647 (user id), 1433062773000 (time stamp), 604935234283372546 (status id) - RT @Cynthiapoet: Sunset Leopardess by Mark Dumb</w:t>
      </w:r>
      <w:r w:rsidR="0033680F">
        <w:t>leton #WeAreAlive #Animals #Phot</w:t>
      </w:r>
      <w:r>
        <w:t>ography http://t.co/mu3q6UBk3t (tweet context)</w:t>
      </w:r>
      <w:r>
        <w:rPr>
          <w:i/>
        </w:rPr>
        <w:t>”</w:t>
      </w:r>
    </w:p>
    <w:p w:rsidR="00010036" w:rsidRDefault="004064EC" w:rsidP="00010036">
      <w:pPr>
        <w:pStyle w:val="Heading1"/>
        <w:numPr>
          <w:ilvl w:val="1"/>
          <w:numId w:val="1"/>
        </w:numPr>
      </w:pPr>
      <w:r>
        <w:t xml:space="preserve">Data Preprocessing </w:t>
      </w:r>
    </w:p>
    <w:p w:rsidR="00C85518" w:rsidRDefault="00010036" w:rsidP="00C85518">
      <w:pPr>
        <w:spacing w:line="240" w:lineRule="auto"/>
        <w:rPr>
          <w:i/>
        </w:rPr>
      </w:pPr>
      <w:r>
        <w:rPr>
          <w:i/>
        </w:rPr>
        <w:t>One of the most cumbersome and time consuming process of any data mining task is cleaning and preprocessing data.  It is most convoluted because</w:t>
      </w:r>
      <w:r w:rsidR="00702081">
        <w:rPr>
          <w:i/>
        </w:rPr>
        <w:t xml:space="preserve"> there is no constraint on the structure of a hashtag</w:t>
      </w:r>
      <w:r w:rsidR="00656E8A">
        <w:rPr>
          <w:i/>
        </w:rPr>
        <w:t>.</w:t>
      </w:r>
      <w:r w:rsidR="00C85518">
        <w:rPr>
          <w:i/>
        </w:rPr>
        <w:t xml:space="preserve"> Users also use different variations of the same hastag. Ex : “DogBothering”, “DOGBothering”. Even though they converge to the same hastag, the frequencies vary greatly. So I assumed the hashtags are case insensitive </w:t>
      </w:r>
    </w:p>
    <w:p w:rsidR="00C85518" w:rsidRDefault="00C85518" w:rsidP="00C85518">
      <w:pPr>
        <w:spacing w:line="240" w:lineRule="auto"/>
        <w:rPr>
          <w:i/>
        </w:rPr>
      </w:pPr>
      <w:r>
        <w:rPr>
          <w:i/>
        </w:rPr>
        <w:t>Another major obstacle was to remove the noise from the actual content of data. I removed all the different characters like [</w:t>
      </w:r>
      <w:r>
        <w:t xml:space="preserve">;, $, %, ^, &amp;, *, +, }, &gt;, ?] </w:t>
      </w:r>
      <w:r w:rsidRPr="00C85518">
        <w:rPr>
          <w:i/>
        </w:rPr>
        <w:t xml:space="preserve">so that the content of the hashtags </w:t>
      </w:r>
      <w:r w:rsidR="00B87222">
        <w:rPr>
          <w:i/>
        </w:rPr>
        <w:t>has more</w:t>
      </w:r>
      <w:r w:rsidRPr="00C85518">
        <w:rPr>
          <w:i/>
        </w:rPr>
        <w:t xml:space="preserve"> importance over its structure, and the syntax of the hashtags</w:t>
      </w:r>
      <w:r>
        <w:t>.</w:t>
      </w:r>
      <w:r w:rsidR="00B87222">
        <w:t xml:space="preserve"> </w:t>
      </w:r>
      <w:r w:rsidR="00B87222" w:rsidRPr="00B87222">
        <w:rPr>
          <w:i/>
        </w:rPr>
        <w:t>I also removed the stopwords.</w:t>
      </w:r>
    </w:p>
    <w:p w:rsidR="003B6AE4" w:rsidRDefault="00010036" w:rsidP="003B6AE4">
      <w:pPr>
        <w:pStyle w:val="Heading1"/>
        <w:numPr>
          <w:ilvl w:val="1"/>
          <w:numId w:val="1"/>
        </w:numPr>
        <w:rPr>
          <w:i/>
        </w:rPr>
      </w:pPr>
      <w:r w:rsidRPr="00010036">
        <w:rPr>
          <w:i/>
        </w:rPr>
        <w:t xml:space="preserve"> </w:t>
      </w:r>
      <w:r w:rsidRPr="00010036">
        <w:rPr>
          <w:i/>
        </w:rPr>
        <w:tab/>
      </w:r>
      <w:r w:rsidR="00846022">
        <w:rPr>
          <w:i/>
        </w:rPr>
        <w:t>Feature Description and Extraction</w:t>
      </w:r>
    </w:p>
    <w:p w:rsidR="003B6AE4" w:rsidRDefault="003B6AE4" w:rsidP="00DE3760">
      <w:pPr>
        <w:spacing w:line="240" w:lineRule="auto"/>
        <w:rPr>
          <w:i/>
        </w:rPr>
      </w:pPr>
      <w:r>
        <w:rPr>
          <w:i/>
        </w:rPr>
        <w:t xml:space="preserve">In order to predict the popularity </w:t>
      </w:r>
      <w:r w:rsidR="00905CB7">
        <w:rPr>
          <w:i/>
        </w:rPr>
        <w:t>of hashtag</w:t>
      </w:r>
      <w:r>
        <w:rPr>
          <w:i/>
        </w:rPr>
        <w:t>,</w:t>
      </w:r>
      <w:r w:rsidR="00905CB7">
        <w:rPr>
          <w:i/>
        </w:rPr>
        <w:t xml:space="preserve"> w</w:t>
      </w:r>
      <w:r w:rsidR="000C12D4">
        <w:rPr>
          <w:i/>
        </w:rPr>
        <w:t xml:space="preserve">e must first try to define our term “popularity”. </w:t>
      </w:r>
      <w:r w:rsidR="00A86AF4">
        <w:rPr>
          <w:i/>
        </w:rPr>
        <w:t xml:space="preserve">Popularity is </w:t>
      </w:r>
      <w:r w:rsidR="002D4C02">
        <w:rPr>
          <w:i/>
        </w:rPr>
        <w:t xml:space="preserve">a measure that is usually based on the number of users who adopt it.  Based on some of papers [1] I have set the popularity score </w:t>
      </w:r>
      <w:r w:rsidR="002D4C02">
        <w:rPr>
          <w:rFonts w:ascii="Cambria Math" w:hAnsi="Cambria Math" w:cs="Cambria Math"/>
          <w:i/>
        </w:rPr>
        <w:t>∮</w:t>
      </w:r>
      <w:r w:rsidR="002D4C02">
        <w:rPr>
          <w:i/>
        </w:rPr>
        <w:t xml:space="preserve"> to be 25 , </w:t>
      </w:r>
      <w:r w:rsidR="002D4C02">
        <w:rPr>
          <w:rFonts w:ascii="Cambria Math" w:hAnsi="Cambria Math" w:cs="Cambria Math"/>
          <w:i/>
        </w:rPr>
        <w:t xml:space="preserve">∮ </w:t>
      </w:r>
      <w:r w:rsidR="002D4C02" w:rsidRPr="002D4C02">
        <w:rPr>
          <w:rFonts w:cs="Cambria Math"/>
          <w:i/>
        </w:rPr>
        <w:t>is the number of users</w:t>
      </w:r>
      <w:r w:rsidR="002D4C02">
        <w:rPr>
          <w:rFonts w:ascii="Cambria Math" w:hAnsi="Cambria Math" w:cs="Cambria Math"/>
          <w:i/>
        </w:rPr>
        <w:t xml:space="preserve"> who </w:t>
      </w:r>
      <w:r w:rsidR="002D4C02">
        <w:rPr>
          <w:rFonts w:cs="Cambria Math"/>
          <w:i/>
        </w:rPr>
        <w:t>will atleast post one tweet using that hashtag.</w:t>
      </w:r>
      <w:r w:rsidR="00523117">
        <w:rPr>
          <w:rFonts w:cs="Cambria Math"/>
          <w:i/>
        </w:rPr>
        <w:t xml:space="preserve"> As we can see it , </w:t>
      </w:r>
      <w:r w:rsidR="00523117">
        <w:rPr>
          <w:rFonts w:ascii="Cambria Math" w:hAnsi="Cambria Math" w:cs="Cambria Math"/>
          <w:i/>
        </w:rPr>
        <w:t xml:space="preserve">∮  is based mainly on  the user profile information as in the number of followers he has , the number of  times the users have been retweeted . </w:t>
      </w:r>
      <w:r w:rsidR="00523117">
        <w:rPr>
          <w:i/>
        </w:rPr>
        <w:t xml:space="preserve">It is not right to say that the </w:t>
      </w:r>
      <w:r w:rsidR="00DE3760">
        <w:rPr>
          <w:i/>
        </w:rPr>
        <w:t>popularity depends only on user prof</w:t>
      </w:r>
      <w:r w:rsidR="00A86AF4">
        <w:rPr>
          <w:i/>
        </w:rPr>
        <w:t xml:space="preserve">ile , it also  depends on the content of the tweet like its sentiment polarity , the words etc. So the features that describe the hashtag can be broadly classified as Context Features and Content Features.  The table is given as below. </w:t>
      </w:r>
    </w:p>
    <w:tbl>
      <w:tblPr>
        <w:tblStyle w:val="PlainTable5"/>
        <w:tblW w:w="10070" w:type="dxa"/>
        <w:tblInd w:w="749" w:type="dxa"/>
        <w:tblLook w:val="04A0" w:firstRow="1" w:lastRow="0" w:firstColumn="1" w:lastColumn="0" w:noHBand="0" w:noVBand="1"/>
      </w:tblPr>
      <w:tblGrid>
        <w:gridCol w:w="2515"/>
        <w:gridCol w:w="7555"/>
      </w:tblGrid>
      <w:tr w:rsidR="00A86AF4" w:rsidTr="00A8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A86AF4" w:rsidRPr="00A86AF4" w:rsidRDefault="00A86AF4" w:rsidP="00A86AF4">
            <w:pPr>
              <w:spacing w:line="240" w:lineRule="auto"/>
              <w:ind w:left="0"/>
              <w:jc w:val="left"/>
              <w:rPr>
                <w:rFonts w:ascii="Courier New" w:hAnsi="Courier New" w:cs="Courier New"/>
                <w:i w:val="0"/>
              </w:rPr>
            </w:pPr>
            <w:r w:rsidRPr="00A86AF4">
              <w:rPr>
                <w:rFonts w:ascii="Courier New" w:hAnsi="Courier New" w:cs="Courier New"/>
                <w:i w:val="0"/>
              </w:rPr>
              <w:t xml:space="preserve">Feature </w:t>
            </w:r>
          </w:p>
        </w:tc>
        <w:tc>
          <w:tcPr>
            <w:tcW w:w="7555" w:type="dxa"/>
          </w:tcPr>
          <w:p w:rsidR="00A86AF4" w:rsidRPr="00A86AF4" w:rsidRDefault="00A86AF4" w:rsidP="00A86AF4">
            <w:pPr>
              <w:spacing w:line="240" w:lineRule="auto"/>
              <w:ind w:left="0"/>
              <w:cnfStyle w:val="100000000000" w:firstRow="1" w:lastRow="0" w:firstColumn="0" w:lastColumn="0" w:oddVBand="0" w:evenVBand="0" w:oddHBand="0" w:evenHBand="0" w:firstRowFirstColumn="0" w:firstRowLastColumn="0" w:lastRowFirstColumn="0" w:lastRowLastColumn="0"/>
              <w:rPr>
                <w:rFonts w:ascii="Courier New" w:hAnsi="Courier New" w:cs="Courier New"/>
                <w:i w:val="0"/>
              </w:rPr>
            </w:pPr>
            <w:r w:rsidRPr="00A86AF4">
              <w:rPr>
                <w:rFonts w:ascii="Courier New" w:hAnsi="Courier New" w:cs="Courier New"/>
                <w:i w:val="0"/>
              </w:rPr>
              <w:t>Description</w:t>
            </w:r>
          </w:p>
        </w:tc>
      </w:tr>
      <w:tr w:rsidR="00A86AF4" w:rsidTr="00A8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A86AF4" w:rsidRPr="00A86AF4" w:rsidRDefault="0002324B" w:rsidP="00A86AF4">
            <w:pPr>
              <w:spacing w:line="240" w:lineRule="auto"/>
              <w:ind w:left="0"/>
              <w:jc w:val="left"/>
              <w:rPr>
                <w:i w:val="0"/>
                <w:sz w:val="20"/>
                <w:szCs w:val="20"/>
              </w:rPr>
            </w:pPr>
            <w:r>
              <w:rPr>
                <w:i w:val="0"/>
                <w:sz w:val="20"/>
                <w:szCs w:val="20"/>
              </w:rPr>
              <w:t xml:space="preserve">No of authors followers </w:t>
            </w:r>
          </w:p>
        </w:tc>
        <w:tc>
          <w:tcPr>
            <w:tcW w:w="7555" w:type="dxa"/>
          </w:tcPr>
          <w:p w:rsidR="00A86AF4" w:rsidRPr="00A86AF4" w:rsidRDefault="009B32B1" w:rsidP="00A86AF4">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Can be obtained by querying the tweet and user in the twitter api</w:t>
            </w:r>
          </w:p>
        </w:tc>
      </w:tr>
      <w:tr w:rsidR="00A86AF4" w:rsidTr="00A86AF4">
        <w:tc>
          <w:tcPr>
            <w:cnfStyle w:val="001000000000" w:firstRow="0" w:lastRow="0" w:firstColumn="1" w:lastColumn="0" w:oddVBand="0" w:evenVBand="0" w:oddHBand="0" w:evenHBand="0" w:firstRowFirstColumn="0" w:firstRowLastColumn="0" w:lastRowFirstColumn="0" w:lastRowLastColumn="0"/>
            <w:tcW w:w="2515" w:type="dxa"/>
          </w:tcPr>
          <w:p w:rsidR="00A86AF4" w:rsidRPr="00A86AF4" w:rsidRDefault="0002324B" w:rsidP="00A86AF4">
            <w:pPr>
              <w:spacing w:line="240" w:lineRule="auto"/>
              <w:ind w:left="0"/>
              <w:jc w:val="left"/>
              <w:rPr>
                <w:i w:val="0"/>
                <w:sz w:val="20"/>
                <w:szCs w:val="20"/>
              </w:rPr>
            </w:pPr>
            <w:r>
              <w:rPr>
                <w:i w:val="0"/>
                <w:sz w:val="20"/>
                <w:szCs w:val="20"/>
              </w:rPr>
              <w:t xml:space="preserve">No of tweets issued by the user </w:t>
            </w:r>
          </w:p>
        </w:tc>
        <w:tc>
          <w:tcPr>
            <w:tcW w:w="7555" w:type="dxa"/>
          </w:tcPr>
          <w:p w:rsidR="00A86AF4" w:rsidRPr="00A86AF4" w:rsidRDefault="0002324B" w:rsidP="00A86AF4">
            <w:pPr>
              <w:spacing w:line="240" w:lineRule="auto"/>
              <w:ind w:left="0"/>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Can be obtained by</w:t>
            </w:r>
            <w:r w:rsidR="009B32B1">
              <w:rPr>
                <w:i/>
                <w:sz w:val="20"/>
                <w:szCs w:val="20"/>
              </w:rPr>
              <w:t xml:space="preserve"> querying the tweet and user in</w:t>
            </w:r>
            <w:r>
              <w:rPr>
                <w:i/>
                <w:sz w:val="20"/>
                <w:szCs w:val="20"/>
              </w:rPr>
              <w:t xml:space="preserve"> the twitter api</w:t>
            </w:r>
          </w:p>
        </w:tc>
      </w:tr>
      <w:tr w:rsidR="00A86AF4" w:rsidTr="00A8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A86AF4" w:rsidRPr="00A86AF4" w:rsidRDefault="0002324B" w:rsidP="003E382E">
            <w:pPr>
              <w:spacing w:line="240" w:lineRule="auto"/>
              <w:ind w:left="0"/>
              <w:jc w:val="left"/>
              <w:rPr>
                <w:i w:val="0"/>
                <w:sz w:val="20"/>
                <w:szCs w:val="20"/>
              </w:rPr>
            </w:pPr>
            <w:r>
              <w:rPr>
                <w:i w:val="0"/>
                <w:sz w:val="20"/>
                <w:szCs w:val="20"/>
              </w:rPr>
              <w:t xml:space="preserve">The number of users mentioned </w:t>
            </w:r>
          </w:p>
        </w:tc>
        <w:tc>
          <w:tcPr>
            <w:tcW w:w="7555" w:type="dxa"/>
          </w:tcPr>
          <w:p w:rsidR="00A86AF4" w:rsidRPr="00A86AF4" w:rsidRDefault="009B32B1" w:rsidP="003E382E">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Can be obtained by querying the tweet and user in the twitter api</w:t>
            </w:r>
          </w:p>
        </w:tc>
      </w:tr>
      <w:tr w:rsidR="00A86AF4" w:rsidTr="00A86AF4">
        <w:tc>
          <w:tcPr>
            <w:cnfStyle w:val="001000000000" w:firstRow="0" w:lastRow="0" w:firstColumn="1" w:lastColumn="0" w:oddVBand="0" w:evenVBand="0" w:oddHBand="0" w:evenHBand="0" w:firstRowFirstColumn="0" w:firstRowLastColumn="0" w:lastRowFirstColumn="0" w:lastRowLastColumn="0"/>
            <w:tcW w:w="2515" w:type="dxa"/>
          </w:tcPr>
          <w:p w:rsidR="00A86AF4" w:rsidRPr="00A86AF4" w:rsidRDefault="0002324B" w:rsidP="003E382E">
            <w:pPr>
              <w:spacing w:line="240" w:lineRule="auto"/>
              <w:ind w:left="0"/>
              <w:jc w:val="left"/>
              <w:rPr>
                <w:i w:val="0"/>
                <w:sz w:val="20"/>
                <w:szCs w:val="20"/>
              </w:rPr>
            </w:pPr>
            <w:r>
              <w:rPr>
                <w:i w:val="0"/>
                <w:sz w:val="20"/>
                <w:szCs w:val="20"/>
              </w:rPr>
              <w:t xml:space="preserve"> Age of the tweet containing the tweet</w:t>
            </w:r>
          </w:p>
        </w:tc>
        <w:tc>
          <w:tcPr>
            <w:tcW w:w="7555" w:type="dxa"/>
          </w:tcPr>
          <w:p w:rsidR="00A86AF4" w:rsidRPr="00A86AF4" w:rsidRDefault="009B32B1" w:rsidP="003E382E">
            <w:pPr>
              <w:spacing w:line="240" w:lineRule="auto"/>
              <w:ind w:left="0"/>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 xml:space="preserve">Can be obtained by Timestamp of tweet </w:t>
            </w:r>
          </w:p>
        </w:tc>
      </w:tr>
      <w:tr w:rsidR="00A86AF4" w:rsidTr="00A8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A86AF4" w:rsidRPr="00A86AF4" w:rsidRDefault="0002324B" w:rsidP="003E382E">
            <w:pPr>
              <w:spacing w:line="240" w:lineRule="auto"/>
              <w:ind w:left="0"/>
              <w:jc w:val="left"/>
              <w:rPr>
                <w:i w:val="0"/>
                <w:sz w:val="20"/>
                <w:szCs w:val="20"/>
              </w:rPr>
            </w:pPr>
            <w:r>
              <w:rPr>
                <w:i w:val="0"/>
                <w:sz w:val="20"/>
                <w:szCs w:val="20"/>
              </w:rPr>
              <w:t xml:space="preserve">No of authors  friends </w:t>
            </w:r>
          </w:p>
        </w:tc>
        <w:tc>
          <w:tcPr>
            <w:tcW w:w="7555" w:type="dxa"/>
          </w:tcPr>
          <w:p w:rsidR="00A86AF4" w:rsidRPr="00A86AF4" w:rsidRDefault="003E382E" w:rsidP="003E382E">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Can be obtained by querying the tweet and user in the twitter api</w:t>
            </w:r>
          </w:p>
        </w:tc>
      </w:tr>
      <w:tr w:rsidR="00A86AF4" w:rsidTr="003E382E">
        <w:trPr>
          <w:trHeight w:val="180"/>
        </w:trPr>
        <w:tc>
          <w:tcPr>
            <w:cnfStyle w:val="001000000000" w:firstRow="0" w:lastRow="0" w:firstColumn="1" w:lastColumn="0" w:oddVBand="0" w:evenVBand="0" w:oddHBand="0" w:evenHBand="0" w:firstRowFirstColumn="0" w:firstRowLastColumn="0" w:lastRowFirstColumn="0" w:lastRowLastColumn="0"/>
            <w:tcW w:w="2515" w:type="dxa"/>
          </w:tcPr>
          <w:p w:rsidR="00A86AF4" w:rsidRPr="00A86AF4" w:rsidRDefault="0002324B" w:rsidP="003E382E">
            <w:pPr>
              <w:spacing w:line="240" w:lineRule="auto"/>
              <w:ind w:left="0"/>
              <w:jc w:val="left"/>
              <w:rPr>
                <w:i w:val="0"/>
                <w:sz w:val="20"/>
                <w:szCs w:val="20"/>
              </w:rPr>
            </w:pPr>
            <w:r>
              <w:rPr>
                <w:i w:val="0"/>
                <w:sz w:val="20"/>
                <w:szCs w:val="20"/>
              </w:rPr>
              <w:t xml:space="preserve">Tweet Count </w:t>
            </w:r>
          </w:p>
        </w:tc>
        <w:tc>
          <w:tcPr>
            <w:tcW w:w="7555" w:type="dxa"/>
          </w:tcPr>
          <w:p w:rsidR="00A86AF4" w:rsidRPr="00A86AF4" w:rsidRDefault="003E382E" w:rsidP="003E382E">
            <w:pPr>
              <w:spacing w:line="240" w:lineRule="auto"/>
              <w:ind w:left="0"/>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Fraction of tweets containing the hashtag in the time interval t</w:t>
            </w:r>
          </w:p>
        </w:tc>
      </w:tr>
      <w:tr w:rsidR="00A86AF4" w:rsidTr="00A8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A86AF4" w:rsidRPr="00A86AF4" w:rsidRDefault="009B32B1" w:rsidP="003E382E">
            <w:pPr>
              <w:spacing w:line="240" w:lineRule="auto"/>
              <w:ind w:left="0"/>
              <w:jc w:val="left"/>
              <w:rPr>
                <w:i w:val="0"/>
                <w:sz w:val="20"/>
                <w:szCs w:val="20"/>
              </w:rPr>
            </w:pPr>
            <w:r>
              <w:rPr>
                <w:i w:val="0"/>
                <w:sz w:val="20"/>
                <w:szCs w:val="20"/>
              </w:rPr>
              <w:t xml:space="preserve">ReplyFraction </w:t>
            </w:r>
          </w:p>
        </w:tc>
        <w:tc>
          <w:tcPr>
            <w:tcW w:w="7555" w:type="dxa"/>
          </w:tcPr>
          <w:p w:rsidR="00A86AF4" w:rsidRPr="00A86AF4" w:rsidRDefault="003E382E" w:rsidP="003E382E">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Fraction of reply’s containing the hashtag  in the time interval t</w:t>
            </w:r>
            <w:r w:rsidR="0085166B">
              <w:rPr>
                <w:i/>
                <w:sz w:val="20"/>
                <w:szCs w:val="20"/>
              </w:rPr>
              <w:t>(manually extracted)</w:t>
            </w:r>
          </w:p>
        </w:tc>
      </w:tr>
      <w:tr w:rsidR="003E382E" w:rsidTr="00A86AF4">
        <w:tc>
          <w:tcPr>
            <w:cnfStyle w:val="001000000000" w:firstRow="0" w:lastRow="0" w:firstColumn="1" w:lastColumn="0" w:oddVBand="0" w:evenVBand="0" w:oddHBand="0" w:evenHBand="0" w:firstRowFirstColumn="0" w:firstRowLastColumn="0" w:lastRowFirstColumn="0" w:lastRowLastColumn="0"/>
            <w:tcW w:w="2515" w:type="dxa"/>
          </w:tcPr>
          <w:p w:rsidR="003E382E" w:rsidRDefault="003E382E" w:rsidP="003E382E">
            <w:pPr>
              <w:spacing w:line="240" w:lineRule="auto"/>
              <w:ind w:left="0"/>
              <w:jc w:val="left"/>
              <w:rPr>
                <w:i w:val="0"/>
                <w:sz w:val="20"/>
                <w:szCs w:val="20"/>
              </w:rPr>
            </w:pPr>
            <w:r>
              <w:rPr>
                <w:i w:val="0"/>
                <w:sz w:val="20"/>
                <w:szCs w:val="20"/>
              </w:rPr>
              <w:t xml:space="preserve">Retweet Fraction </w:t>
            </w:r>
          </w:p>
        </w:tc>
        <w:tc>
          <w:tcPr>
            <w:tcW w:w="7555" w:type="dxa"/>
          </w:tcPr>
          <w:p w:rsidR="003E382E" w:rsidRDefault="003E382E" w:rsidP="003E382E">
            <w:pPr>
              <w:spacing w:line="240" w:lineRule="auto"/>
              <w:ind w:left="0"/>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Fraction of retweets containing the hashtag in the time interval t</w:t>
            </w:r>
            <w:r w:rsidR="0085166B">
              <w:rPr>
                <w:i/>
                <w:sz w:val="20"/>
                <w:szCs w:val="20"/>
              </w:rPr>
              <w:t>(manually extracted)</w:t>
            </w:r>
          </w:p>
        </w:tc>
      </w:tr>
      <w:tr w:rsidR="0085166B" w:rsidTr="00A8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5166B" w:rsidRDefault="0085166B" w:rsidP="0085166B">
            <w:pPr>
              <w:spacing w:line="240" w:lineRule="auto"/>
              <w:ind w:left="0"/>
              <w:jc w:val="left"/>
              <w:rPr>
                <w:i w:val="0"/>
                <w:sz w:val="20"/>
                <w:szCs w:val="20"/>
              </w:rPr>
            </w:pPr>
            <w:r>
              <w:rPr>
                <w:i w:val="0"/>
                <w:sz w:val="20"/>
                <w:szCs w:val="20"/>
              </w:rPr>
              <w:t>No of words in a hashtag</w:t>
            </w:r>
          </w:p>
        </w:tc>
        <w:tc>
          <w:tcPr>
            <w:tcW w:w="7555" w:type="dxa"/>
          </w:tcPr>
          <w:p w:rsidR="0085166B" w:rsidRDefault="007E63A5" w:rsidP="003E382E">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Number of segment words from a hastag</w:t>
            </w:r>
          </w:p>
        </w:tc>
      </w:tr>
      <w:tr w:rsidR="007E63A5" w:rsidTr="00A86AF4">
        <w:tc>
          <w:tcPr>
            <w:cnfStyle w:val="001000000000" w:firstRow="0" w:lastRow="0" w:firstColumn="1" w:lastColumn="0" w:oddVBand="0" w:evenVBand="0" w:oddHBand="0" w:evenHBand="0" w:firstRowFirstColumn="0" w:firstRowLastColumn="0" w:lastRowFirstColumn="0" w:lastRowLastColumn="0"/>
            <w:tcW w:w="2515" w:type="dxa"/>
          </w:tcPr>
          <w:p w:rsidR="007E63A5" w:rsidRDefault="007E63A5" w:rsidP="007E63A5">
            <w:pPr>
              <w:spacing w:line="240" w:lineRule="auto"/>
              <w:ind w:left="0"/>
              <w:jc w:val="left"/>
              <w:rPr>
                <w:i w:val="0"/>
                <w:sz w:val="20"/>
                <w:szCs w:val="20"/>
              </w:rPr>
            </w:pPr>
            <w:r>
              <w:rPr>
                <w:i w:val="0"/>
                <w:sz w:val="20"/>
                <w:szCs w:val="20"/>
              </w:rPr>
              <w:t>Polarity of the tweet that contains the hashtag</w:t>
            </w:r>
          </w:p>
        </w:tc>
        <w:tc>
          <w:tcPr>
            <w:tcW w:w="7555" w:type="dxa"/>
          </w:tcPr>
          <w:p w:rsidR="007E63A5" w:rsidRDefault="007E63A5" w:rsidP="007E63A5">
            <w:pPr>
              <w:spacing w:line="240" w:lineRule="auto"/>
              <w:ind w:left="0"/>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 xml:space="preserve">The range is from -1 to 1 , 0 being the neutral </w:t>
            </w:r>
          </w:p>
        </w:tc>
      </w:tr>
      <w:tr w:rsidR="009B28B9" w:rsidTr="00A8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28B9" w:rsidRDefault="009B28B9" w:rsidP="009B28B9">
            <w:pPr>
              <w:spacing w:line="240" w:lineRule="auto"/>
              <w:ind w:left="0"/>
              <w:jc w:val="left"/>
              <w:rPr>
                <w:i w:val="0"/>
                <w:sz w:val="20"/>
                <w:szCs w:val="20"/>
              </w:rPr>
            </w:pPr>
            <w:r>
              <w:rPr>
                <w:i w:val="0"/>
                <w:sz w:val="20"/>
                <w:szCs w:val="20"/>
              </w:rPr>
              <w:t xml:space="preserve">URL Fraction </w:t>
            </w:r>
          </w:p>
        </w:tc>
        <w:tc>
          <w:tcPr>
            <w:tcW w:w="7555" w:type="dxa"/>
          </w:tcPr>
          <w:p w:rsidR="00846D67" w:rsidRPr="00846D67" w:rsidRDefault="00846D67" w:rsidP="00846D67">
            <w:pPr>
              <w:spacing w:line="240" w:lineRule="auto"/>
              <w:ind w:left="0"/>
              <w:cnfStyle w:val="000000100000" w:firstRow="0" w:lastRow="0" w:firstColumn="0" w:lastColumn="0" w:oddVBand="0" w:evenVBand="0" w:oddHBand="1" w:evenHBand="0" w:firstRowFirstColumn="0" w:firstRowLastColumn="0" w:lastRowFirstColumn="0" w:lastRowLastColumn="0"/>
              <w:rPr>
                <w:i/>
                <w:iCs/>
                <w:sz w:val="20"/>
                <w:szCs w:val="20"/>
              </w:rPr>
            </w:pPr>
            <w:r w:rsidRPr="00846D67">
              <w:rPr>
                <w:i/>
                <w:iCs/>
                <w:sz w:val="20"/>
                <w:szCs w:val="20"/>
              </w:rPr>
              <w:t>(twitter URLS always occur with hashtags) – fraction of tweets containing the URL</w:t>
            </w:r>
          </w:p>
          <w:p w:rsidR="009B28B9" w:rsidRDefault="009B28B9" w:rsidP="007E63A5">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p>
        </w:tc>
      </w:tr>
    </w:tbl>
    <w:p w:rsidR="007E63A5" w:rsidRDefault="007639B2" w:rsidP="007639B2">
      <w:pPr>
        <w:tabs>
          <w:tab w:val="left" w:pos="3105"/>
        </w:tabs>
        <w:ind w:left="0" w:firstLine="720"/>
        <w:rPr>
          <w:i/>
        </w:rPr>
      </w:pPr>
      <w:r>
        <w:rPr>
          <w:i/>
        </w:rPr>
        <w:tab/>
      </w:r>
    </w:p>
    <w:p w:rsidR="007C2BF6" w:rsidRDefault="007C2BF6" w:rsidP="00EA45F7">
      <w:pPr>
        <w:pStyle w:val="Heading1"/>
        <w:numPr>
          <w:ilvl w:val="1"/>
          <w:numId w:val="1"/>
        </w:numPr>
      </w:pPr>
      <w:r>
        <w:lastRenderedPageBreak/>
        <w:t xml:space="preserve">Methods Used. </w:t>
      </w:r>
    </w:p>
    <w:p w:rsidR="00EA45F7" w:rsidRPr="00EA45F7" w:rsidRDefault="00EA45F7" w:rsidP="00EA45F7">
      <w:pPr>
        <w:pStyle w:val="ListParagraph"/>
        <w:numPr>
          <w:ilvl w:val="0"/>
          <w:numId w:val="4"/>
        </w:numPr>
      </w:pPr>
      <w:r>
        <w:t xml:space="preserve">CODE STRUCTURE </w:t>
      </w:r>
    </w:p>
    <w:p w:rsidR="003A2F9E" w:rsidRDefault="003A2F9E" w:rsidP="007C2BF6">
      <w:pPr>
        <w:rPr>
          <w:i/>
        </w:rPr>
      </w:pPr>
      <w:r>
        <w:rPr>
          <w:i/>
          <w:noProof/>
          <w:lang w:eastAsia="en-US"/>
        </w:rPr>
        <mc:AlternateContent>
          <mc:Choice Requires="wps">
            <w:drawing>
              <wp:anchor distT="0" distB="0" distL="114300" distR="114300" simplePos="0" relativeHeight="251661312" behindDoc="0" locked="0" layoutInCell="1" allowOverlap="1">
                <wp:simplePos x="0" y="0"/>
                <wp:positionH relativeFrom="column">
                  <wp:posOffset>1952625</wp:posOffset>
                </wp:positionH>
                <wp:positionV relativeFrom="paragraph">
                  <wp:posOffset>311785</wp:posOffset>
                </wp:positionV>
                <wp:extent cx="2181225" cy="3810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18122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55A0" w:rsidRDefault="00C455A0" w:rsidP="003A2F9E">
                            <w:pPr>
                              <w:ind w:left="0"/>
                              <w:jc w:val="center"/>
                            </w:pPr>
                            <w:r>
                              <w:t xml:space="preserve">TWITTER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left:0;text-align:left;margin-left:153.75pt;margin-top:24.55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" fillcolor="white [3201]" strokecolor="#70ad47 [3209]" strokeweight="1pt">
                <v:stroke joinstyle="miter"/>
                <v:textbox>
                  <w:txbxContent>
                    <w:p w:rsidR="00C455A0" w:rsidRDefault="00C455A0" w:rsidP="003A2F9E">
                      <w:pPr>
                        <w:ind w:left="0"/>
                        <w:jc w:val="center"/>
                      </w:pPr>
                      <w:r>
                        <w:t xml:space="preserve">TWITTER API </w:t>
                      </w:r>
                    </w:p>
                  </w:txbxContent>
                </v:textbox>
              </v:roundrect>
            </w:pict>
          </mc:Fallback>
        </mc:AlternateContent>
      </w:r>
    </w:p>
    <w:p w:rsidR="003A2F9E" w:rsidRDefault="00EA45F7" w:rsidP="007C2BF6">
      <w:pPr>
        <w:rPr>
          <w:i/>
        </w:rPr>
      </w:pPr>
      <w:r>
        <w:rPr>
          <w:i/>
          <w:noProof/>
          <w:lang w:eastAsia="en-US"/>
        </w:rPr>
        <mc:AlternateContent>
          <mc:Choice Requires="wps">
            <w:drawing>
              <wp:anchor distT="0" distB="0" distL="114300" distR="114300" simplePos="0" relativeHeight="251665408" behindDoc="0" locked="0" layoutInCell="1" allowOverlap="1">
                <wp:simplePos x="0" y="0"/>
                <wp:positionH relativeFrom="column">
                  <wp:posOffset>2857499</wp:posOffset>
                </wp:positionH>
                <wp:positionV relativeFrom="paragraph">
                  <wp:posOffset>238124</wp:posOffset>
                </wp:positionV>
                <wp:extent cx="76200" cy="381000"/>
                <wp:effectExtent l="57150" t="38100" r="1905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76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727F8D" id="_x0000_t32" coordsize="21600,21600" o:spt="32" o:oned="t" path="m,l21600,21600e" filled="f">
                <v:path arrowok="t" fillok="f" o:connecttype="none"/>
                <o:lock v:ext="edit" shapetype="t"/>
              </v:shapetype>
              <v:shape id="Straight Arrow Connector 8" o:spid="_x0000_s1026" type="#_x0000_t32" style="position:absolute;margin-left:225pt;margin-top:18.75pt;width:6pt;height:30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" strokecolor="#5b9bd5 [3204]" strokeweight=".5pt">
                <v:stroke endarrow="block" joinstyle="miter"/>
              </v:shape>
            </w:pict>
          </mc:Fallback>
        </mc:AlternateContent>
      </w:r>
    </w:p>
    <w:p w:rsidR="003A2F9E" w:rsidRPr="007C2BF6" w:rsidRDefault="00EA45F7" w:rsidP="007C2BF6">
      <w:pPr>
        <w:rPr>
          <w:i/>
        </w:rPr>
      </w:pPr>
      <w:r>
        <w:rPr>
          <w:i/>
          <w:noProof/>
          <w:lang w:eastAsia="en-US"/>
        </w:rP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173990</wp:posOffset>
                </wp:positionV>
                <wp:extent cx="2257425" cy="4000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257425"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55A0" w:rsidRDefault="00C455A0" w:rsidP="003A2F9E">
                            <w:pPr>
                              <w:ind w:left="0"/>
                              <w:jc w:val="center"/>
                            </w:pPr>
                            <w:r>
                              <w:t>DATA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left:0;text-align:left;margin-left:153pt;margin-top:13.7pt;width:177.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" fillcolor="white [3201]" strokecolor="#70ad47 [3209]" strokeweight="1pt">
                <v:stroke joinstyle="miter"/>
                <v:textbox>
                  <w:txbxContent>
                    <w:p w:rsidR="00C455A0" w:rsidRDefault="00C455A0" w:rsidP="003A2F9E">
                      <w:pPr>
                        <w:ind w:left="0"/>
                        <w:jc w:val="center"/>
                      </w:pPr>
                      <w:r>
                        <w:t>DATA REPOSITORY</w:t>
                      </w:r>
                    </w:p>
                  </w:txbxContent>
                </v:textbox>
              </v:roundrect>
            </w:pict>
          </mc:Fallback>
        </mc:AlternateContent>
      </w:r>
      <w:r>
        <w:rPr>
          <w:i/>
          <w:noProof/>
          <w:lang w:eastAsia="en-US"/>
        </w:rPr>
        <mc:AlternateContent>
          <mc:Choice Requires="wps">
            <w:drawing>
              <wp:anchor distT="0" distB="0" distL="114300" distR="114300" simplePos="0" relativeHeight="251667456" behindDoc="0" locked="0" layoutInCell="1" allowOverlap="1">
                <wp:simplePos x="0" y="0"/>
                <wp:positionH relativeFrom="column">
                  <wp:posOffset>1047750</wp:posOffset>
                </wp:positionH>
                <wp:positionV relativeFrom="paragraph">
                  <wp:posOffset>412115</wp:posOffset>
                </wp:positionV>
                <wp:extent cx="895350" cy="59055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8953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88F79" id="Straight Arrow Connector 11" o:spid="_x0000_s1026" type="#_x0000_t32" style="position:absolute;margin-left:82.5pt;margin-top:32.45pt;width:70.5pt;height: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" strokecolor="#5b9bd5 [3204]" strokeweight=".5pt">
                <v:stroke endarrow="block" joinstyle="miter"/>
              </v:shape>
            </w:pict>
          </mc:Fallback>
        </mc:AlternateContent>
      </w:r>
      <w:r w:rsidR="003A2F9E">
        <w:rPr>
          <w:i/>
        </w:rPr>
        <w:tab/>
      </w:r>
      <w:r w:rsidR="003A2F9E">
        <w:rPr>
          <w:i/>
        </w:rPr>
        <w:tab/>
      </w:r>
      <w:r w:rsidR="003A2F9E">
        <w:rPr>
          <w:i/>
        </w:rPr>
        <w:tab/>
      </w:r>
    </w:p>
    <w:p w:rsidR="007C2BF6" w:rsidRPr="007C2BF6" w:rsidRDefault="007C2BF6" w:rsidP="007C2BF6">
      <w:pPr>
        <w:pStyle w:val="ListParagraph"/>
        <w:ind w:left="1140"/>
      </w:pPr>
    </w:p>
    <w:p w:rsidR="009B28B9" w:rsidRPr="007E63A5" w:rsidRDefault="00EA45F7" w:rsidP="00534089">
      <w:pPr>
        <w:spacing w:line="240" w:lineRule="auto"/>
        <w:rPr>
          <w:i/>
        </w:rPr>
      </w:pPr>
      <w:r>
        <w:rPr>
          <w:i/>
          <w:noProof/>
          <w:lang w:eastAsia="en-US"/>
        </w:rPr>
        <mc:AlternateContent>
          <mc:Choice Requires="wps">
            <w:drawing>
              <wp:anchor distT="0" distB="0" distL="114300" distR="114300" simplePos="0" relativeHeight="251670528" behindDoc="0" locked="0" layoutInCell="1" allowOverlap="1">
                <wp:simplePos x="0" y="0"/>
                <wp:positionH relativeFrom="column">
                  <wp:posOffset>4143375</wp:posOffset>
                </wp:positionH>
                <wp:positionV relativeFrom="paragraph">
                  <wp:posOffset>179070</wp:posOffset>
                </wp:positionV>
                <wp:extent cx="590550" cy="180975"/>
                <wp:effectExtent l="0" t="0" r="76200" b="66675"/>
                <wp:wrapNone/>
                <wp:docPr id="14" name="Straight Arrow Connector 14"/>
                <wp:cNvGraphicFramePr/>
                <a:graphic xmlns:a="http://schemas.openxmlformats.org/drawingml/2006/main">
                  <a:graphicData uri="http://schemas.microsoft.com/office/word/2010/wordprocessingShape">
                    <wps:wsp>
                      <wps:cNvCnPr/>
                      <wps:spPr>
                        <a:xfrm>
                          <a:off x="0" y="0"/>
                          <a:ext cx="5905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4EA08" id="Straight Arrow Connector 14" o:spid="_x0000_s1026" type="#_x0000_t32" style="position:absolute;margin-left:326.25pt;margin-top:14.1pt;width:46.5pt;height:1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" strokecolor="#5b9bd5 [3204]" strokeweight=".5pt">
                <v:stroke endarrow="block" joinstyle="miter"/>
              </v:shape>
            </w:pict>
          </mc:Fallback>
        </mc:AlternateContent>
      </w:r>
      <w:r>
        <w:rPr>
          <w:i/>
          <w:noProof/>
          <w:lang w:eastAsia="en-US"/>
        </w:rPr>
        <mc:AlternateContent>
          <mc:Choice Requires="wps">
            <w:drawing>
              <wp:anchor distT="0" distB="0" distL="114300" distR="114300" simplePos="0" relativeHeight="251669504" behindDoc="0" locked="0" layoutInCell="1" allowOverlap="1">
                <wp:simplePos x="0" y="0"/>
                <wp:positionH relativeFrom="column">
                  <wp:posOffset>1533525</wp:posOffset>
                </wp:positionH>
                <wp:positionV relativeFrom="paragraph">
                  <wp:posOffset>283845</wp:posOffset>
                </wp:positionV>
                <wp:extent cx="409575" cy="371475"/>
                <wp:effectExtent l="0" t="0" r="47625" b="47625"/>
                <wp:wrapNone/>
                <wp:docPr id="13" name="Straight Arrow Connector 13"/>
                <wp:cNvGraphicFramePr/>
                <a:graphic xmlns:a="http://schemas.openxmlformats.org/drawingml/2006/main">
                  <a:graphicData uri="http://schemas.microsoft.com/office/word/2010/wordprocessingShape">
                    <wps:wsp>
                      <wps:cNvCnPr/>
                      <wps:spPr>
                        <a:xfrm>
                          <a:off x="0" y="0"/>
                          <a:ext cx="4095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00D71" id="Straight Arrow Connector 13" o:spid="_x0000_s1026" type="#_x0000_t32" style="position:absolute;margin-left:120.75pt;margin-top:22.35pt;width:32.25pt;height:2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" strokecolor="#5b9bd5 [3204]" strokeweight=".5pt">
                <v:stroke endarrow="block" joinstyle="miter"/>
              </v:shape>
            </w:pict>
          </mc:Fallback>
        </mc:AlternateContent>
      </w:r>
      <w:r>
        <w:rPr>
          <w:i/>
          <w:noProof/>
          <w:lang w:eastAsia="en-US"/>
        </w:rPr>
        <mc:AlternateContent>
          <mc:Choice Requires="wps">
            <w:drawing>
              <wp:anchor distT="0" distB="0" distL="114300" distR="114300" simplePos="0" relativeHeight="251668480" behindDoc="0" locked="0" layoutInCell="1" allowOverlap="1">
                <wp:simplePos x="0" y="0"/>
                <wp:positionH relativeFrom="column">
                  <wp:posOffset>1533525</wp:posOffset>
                </wp:positionH>
                <wp:positionV relativeFrom="paragraph">
                  <wp:posOffset>264795</wp:posOffset>
                </wp:positionV>
                <wp:extent cx="4095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EA9F0" id="Straight Arrow Connector 12" o:spid="_x0000_s1026" type="#_x0000_t32" style="position:absolute;margin-left:120.75pt;margin-top:20.85pt;width:32.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mU1AEAAAEEAAAOAAAAZHJzL2Uyb0RvYy54bWysU9uO0zAQfUfiHyy/06QVy6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" strokecolor="#5b9bd5 [3204]" strokeweight=".5pt">
                <v:stroke endarrow="block" joinstyle="miter"/>
              </v:shape>
            </w:pict>
          </mc:Fallback>
        </mc:AlternateContent>
      </w:r>
      <w:r>
        <w:rPr>
          <w:i/>
          <w:noProof/>
          <w:lang w:eastAsia="en-US"/>
        </w:rPr>
        <mc:AlternateContent>
          <mc:Choice Requires="wps">
            <w:drawing>
              <wp:anchor distT="0" distB="0" distL="114300" distR="114300" simplePos="0" relativeHeight="251666432" behindDoc="0" locked="0" layoutInCell="1" allowOverlap="1">
                <wp:simplePos x="0" y="0"/>
                <wp:positionH relativeFrom="column">
                  <wp:posOffset>1333500</wp:posOffset>
                </wp:positionH>
                <wp:positionV relativeFrom="paragraph">
                  <wp:posOffset>83820</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EBC1E" id="Straight Arrow Connector 10" o:spid="_x0000_s1026" type="#_x0000_t32" style="position:absolute;margin-left:105pt;margin-top:6.6pt;width:0;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KzA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" strokecolor="#5b9bd5 [3204]" strokeweight=".5pt">
                <v:stroke endarrow="block" joinstyle="miter"/>
              </v:shape>
            </w:pict>
          </mc:Fallback>
        </mc:AlternateContent>
      </w:r>
      <w:r w:rsidR="00544E65">
        <w:rPr>
          <w:i/>
          <w:noProof/>
          <w:lang w:eastAsia="en-US"/>
        </w:rPr>
        <mc:AlternateContent>
          <mc:Choice Requires="wps">
            <w:drawing>
              <wp:anchor distT="0" distB="0" distL="114300" distR="114300" simplePos="0" relativeHeight="251663360" behindDoc="0" locked="0" layoutInCell="1" allowOverlap="1">
                <wp:simplePos x="0" y="0"/>
                <wp:positionH relativeFrom="margin">
                  <wp:posOffset>4743450</wp:posOffset>
                </wp:positionH>
                <wp:positionV relativeFrom="paragraph">
                  <wp:posOffset>207645</wp:posOffset>
                </wp:positionV>
                <wp:extent cx="1790700" cy="3333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79070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55A0" w:rsidRDefault="00C455A0" w:rsidP="00EA45F7">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8" style="position:absolute;left:0;text-align:left;margin-left:373.5pt;margin-top:16.35pt;width:141pt;height:2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" fillcolor="white [3201]" strokecolor="#70ad47 [3209]" strokeweight="1pt">
                <v:stroke joinstyle="miter"/>
                <v:textbox>
                  <w:txbxContent>
                    <w:p w:rsidR="00C455A0" w:rsidRDefault="00C455A0" w:rsidP="00EA45F7">
                      <w:r>
                        <w:t>RESULTS</w:t>
                      </w:r>
                    </w:p>
                  </w:txbxContent>
                </v:textbox>
                <w10:wrap anchorx="margin"/>
              </v:roundrect>
            </w:pict>
          </mc:Fallback>
        </mc:AlternateContent>
      </w:r>
      <w:r w:rsidR="00544E65">
        <w:rPr>
          <w:i/>
          <w:noProof/>
          <w:lang w:eastAsia="en-US"/>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26670</wp:posOffset>
                </wp:positionV>
                <wp:extent cx="2190750" cy="3429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1907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55A0" w:rsidRDefault="00C455A0" w:rsidP="00544E65">
                            <w:pPr>
                              <w:ind w:left="0"/>
                              <w:jc w:val="center"/>
                            </w:pPr>
                            <w:r>
                              <w:t xml:space="preserve">CLASSIFIERS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153pt;margin-top:2.1pt;width:17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" fillcolor="white [3201]" strokecolor="#70ad47 [3209]" strokeweight="1pt">
                <v:stroke joinstyle="miter"/>
                <v:textbox>
                  <w:txbxContent>
                    <w:p w:rsidR="00C455A0" w:rsidRDefault="00C455A0" w:rsidP="00544E65">
                      <w:pPr>
                        <w:ind w:left="0"/>
                        <w:jc w:val="center"/>
                      </w:pPr>
                      <w:r>
                        <w:t xml:space="preserve">CLASSIFIERS </w:t>
                      </w:r>
                    </w:p>
                  </w:txbxContent>
                </v:textbox>
              </v:roundrect>
            </w:pict>
          </mc:Fallback>
        </mc:AlternateContent>
      </w:r>
      <w:r w:rsidR="00544E65">
        <w:rPr>
          <w:i/>
          <w:noProof/>
          <w:lang w:eastAsia="en-US"/>
        </w:rPr>
        <mc:AlternateContent>
          <mc:Choice Requires="wps">
            <w:drawing>
              <wp:anchor distT="0" distB="0" distL="114300" distR="114300" simplePos="0" relativeHeight="251660288" behindDoc="0" locked="0" layoutInCell="1" allowOverlap="1">
                <wp:simplePos x="0" y="0"/>
                <wp:positionH relativeFrom="column">
                  <wp:posOffset>47626</wp:posOffset>
                </wp:positionH>
                <wp:positionV relativeFrom="paragraph">
                  <wp:posOffset>102870</wp:posOffset>
                </wp:positionV>
                <wp:extent cx="1466850" cy="6667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46685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55A0" w:rsidRDefault="00C455A0" w:rsidP="003A2F9E">
                            <w:pPr>
                              <w:ind w:left="0"/>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3.75pt;margin-top:8.1pt;width:115.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" fillcolor="white [3201]" strokecolor="#70ad47 [3209]" strokeweight="1pt">
                <v:stroke joinstyle="miter"/>
                <v:textbox>
                  <w:txbxContent>
                    <w:p w:rsidR="00C455A0" w:rsidRDefault="00C455A0" w:rsidP="003A2F9E">
                      <w:pPr>
                        <w:ind w:left="0"/>
                        <w:jc w:val="center"/>
                      </w:pPr>
                      <w:r>
                        <w:t>FEATURE EXTRACTION</w:t>
                      </w:r>
                    </w:p>
                  </w:txbxContent>
                </v:textbox>
              </v:roundrect>
            </w:pict>
          </mc:Fallback>
        </mc:AlternateContent>
      </w:r>
    </w:p>
    <w:p w:rsidR="00B13983" w:rsidRDefault="00EA45F7" w:rsidP="008C5BAA">
      <w:pPr>
        <w:spacing w:after="0"/>
        <w:rPr>
          <w:i/>
        </w:rPr>
      </w:pPr>
      <w:r>
        <w:rPr>
          <w:i/>
          <w:noProof/>
          <w:lang w:eastAsia="en-US"/>
        </w:rPr>
        <mc:AlternateContent>
          <mc:Choice Requires="wps">
            <w:drawing>
              <wp:anchor distT="0" distB="0" distL="114300" distR="114300" simplePos="0" relativeHeight="251671552" behindDoc="0" locked="0" layoutInCell="1" allowOverlap="1">
                <wp:simplePos x="0" y="0"/>
                <wp:positionH relativeFrom="column">
                  <wp:posOffset>3048000</wp:posOffset>
                </wp:positionH>
                <wp:positionV relativeFrom="paragraph">
                  <wp:posOffset>69215</wp:posOffset>
                </wp:positionV>
                <wp:extent cx="9525" cy="171450"/>
                <wp:effectExtent l="38100" t="38100" r="66675" b="19050"/>
                <wp:wrapNone/>
                <wp:docPr id="15" name="Straight Arrow Connector 15"/>
                <wp:cNvGraphicFramePr/>
                <a:graphic xmlns:a="http://schemas.openxmlformats.org/drawingml/2006/main">
                  <a:graphicData uri="http://schemas.microsoft.com/office/word/2010/wordprocessingShape">
                    <wps:wsp>
                      <wps:cNvCnPr/>
                      <wps:spPr>
                        <a:xfrm flipV="1">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94452" id="Straight Arrow Connector 15" o:spid="_x0000_s1026" type="#_x0000_t32" style="position:absolute;margin-left:240pt;margin-top:5.45pt;width:.75pt;height:1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" strokecolor="#5b9bd5 [3204]" strokeweight=".5pt">
                <v:stroke endarrow="block" joinstyle="miter"/>
              </v:shape>
            </w:pict>
          </mc:Fallback>
        </mc:AlternateContent>
      </w:r>
      <w:r w:rsidR="00544E65">
        <w:rPr>
          <w:i/>
          <w:noProof/>
          <w:lang w:eastAsia="en-US"/>
        </w:rPr>
        <mc:AlternateContent>
          <mc:Choice Requires="wps">
            <w:drawing>
              <wp:anchor distT="0" distB="0" distL="114300" distR="114300" simplePos="0" relativeHeight="251664384" behindDoc="0" locked="0" layoutInCell="1" allowOverlap="1">
                <wp:simplePos x="0" y="0"/>
                <wp:positionH relativeFrom="column">
                  <wp:posOffset>1952625</wp:posOffset>
                </wp:positionH>
                <wp:positionV relativeFrom="paragraph">
                  <wp:posOffset>240665</wp:posOffset>
                </wp:positionV>
                <wp:extent cx="2247900" cy="3714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24790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55A0" w:rsidRDefault="00C455A0" w:rsidP="00544E65">
                            <w:pPr>
                              <w:ind w:left="0"/>
                              <w:jc w:val="center"/>
                            </w:pPr>
                            <w:r>
                              <w:t>WORD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1" style="position:absolute;left:0;text-align:left;margin-left:153.75pt;margin-top:18.95pt;width:177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ccwIAADE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" fillcolor="white [3201]" strokecolor="#70ad47 [3209]" strokeweight="1pt">
                <v:stroke joinstyle="miter"/>
                <v:textbox>
                  <w:txbxContent>
                    <w:p w:rsidR="00C455A0" w:rsidRDefault="00C455A0" w:rsidP="00544E65">
                      <w:pPr>
                        <w:ind w:left="0"/>
                        <w:jc w:val="center"/>
                      </w:pPr>
                      <w:r>
                        <w:t>WORD PROCESSING</w:t>
                      </w:r>
                    </w:p>
                  </w:txbxContent>
                </v:textbox>
              </v:roundrect>
            </w:pict>
          </mc:Fallback>
        </mc:AlternateContent>
      </w:r>
    </w:p>
    <w:p w:rsidR="003A2F9E" w:rsidRDefault="003A2F9E" w:rsidP="008C5BAA">
      <w:pPr>
        <w:spacing w:after="0"/>
        <w:rPr>
          <w:i/>
        </w:rPr>
      </w:pPr>
    </w:p>
    <w:p w:rsidR="003A2F9E" w:rsidRDefault="003A2F9E" w:rsidP="008C5BAA">
      <w:pPr>
        <w:spacing w:after="0"/>
        <w:rPr>
          <w:i/>
        </w:rPr>
      </w:pPr>
    </w:p>
    <w:p w:rsidR="00793BE2" w:rsidRDefault="00793BE2" w:rsidP="007639B2">
      <w:pPr>
        <w:spacing w:after="0" w:line="240" w:lineRule="auto"/>
        <w:rPr>
          <w:i/>
        </w:rPr>
      </w:pPr>
      <w:r>
        <w:rPr>
          <w:i/>
        </w:rPr>
        <w:t xml:space="preserve">The above figure </w:t>
      </w:r>
      <w:r w:rsidR="007639B2">
        <w:rPr>
          <w:i/>
        </w:rPr>
        <w:t>shows a very high level view of the code implemented. As we can see it h</w:t>
      </w:r>
      <w:r w:rsidR="00285A4C">
        <w:rPr>
          <w:i/>
        </w:rPr>
        <w:t xml:space="preserve">as 5 modules which </w:t>
      </w:r>
      <w:r w:rsidR="007639B2">
        <w:rPr>
          <w:i/>
        </w:rPr>
        <w:t>have</w:t>
      </w:r>
      <w:r w:rsidR="00285A4C">
        <w:rPr>
          <w:i/>
        </w:rPr>
        <w:t xml:space="preserve"> </w:t>
      </w:r>
      <w:r w:rsidR="007639B2">
        <w:rPr>
          <w:i/>
        </w:rPr>
        <w:t xml:space="preserve">functionalities </w:t>
      </w:r>
      <w:r w:rsidR="00285A4C">
        <w:rPr>
          <w:i/>
        </w:rPr>
        <w:t xml:space="preserve">decipherable </w:t>
      </w:r>
      <w:r w:rsidR="007639B2">
        <w:rPr>
          <w:i/>
        </w:rPr>
        <w:t>from their name</w:t>
      </w:r>
      <w:r w:rsidR="00285A4C">
        <w:rPr>
          <w:i/>
        </w:rPr>
        <w:t>s</w:t>
      </w:r>
      <w:r w:rsidR="007639B2">
        <w:rPr>
          <w:i/>
        </w:rPr>
        <w:t xml:space="preserve">.  </w:t>
      </w:r>
      <w:r w:rsidR="00EA45F7">
        <w:rPr>
          <w:i/>
        </w:rPr>
        <w:t>The code is written in python. It makes use of object oriented concepts.It could be</w:t>
      </w:r>
      <w:r>
        <w:rPr>
          <w:i/>
        </w:rPr>
        <w:t xml:space="preserve"> easily</w:t>
      </w:r>
      <w:r w:rsidR="00EA45F7">
        <w:rPr>
          <w:i/>
        </w:rPr>
        <w:t xml:space="preserve"> extended </w:t>
      </w:r>
      <w:r>
        <w:rPr>
          <w:i/>
        </w:rPr>
        <w:t xml:space="preserve">to add more features and make the classifiers more intelligent. </w:t>
      </w:r>
      <w:r w:rsidR="00285A4C">
        <w:rPr>
          <w:i/>
        </w:rPr>
        <w:t xml:space="preserve">The code makes use of many libraries for the computation. </w:t>
      </w:r>
      <w:r>
        <w:rPr>
          <w:i/>
        </w:rPr>
        <w:t xml:space="preserve">The </w:t>
      </w:r>
      <w:r w:rsidR="007639B2">
        <w:rPr>
          <w:i/>
        </w:rPr>
        <w:t xml:space="preserve">main </w:t>
      </w:r>
      <w:r>
        <w:rPr>
          <w:i/>
        </w:rPr>
        <w:t xml:space="preserve">libraries that I have used are  </w:t>
      </w:r>
    </w:p>
    <w:p w:rsidR="00793BE2" w:rsidRDefault="00793BE2" w:rsidP="007639B2">
      <w:pPr>
        <w:pStyle w:val="ListParagraph"/>
        <w:numPr>
          <w:ilvl w:val="0"/>
          <w:numId w:val="5"/>
        </w:numPr>
        <w:spacing w:after="0" w:line="240" w:lineRule="auto"/>
        <w:rPr>
          <w:i/>
        </w:rPr>
      </w:pPr>
      <w:r>
        <w:rPr>
          <w:i/>
        </w:rPr>
        <w:t xml:space="preserve">Ntlk : for stemming and various language processing functions </w:t>
      </w:r>
    </w:p>
    <w:p w:rsidR="00EA45F7" w:rsidRDefault="007639B2" w:rsidP="007639B2">
      <w:pPr>
        <w:pStyle w:val="ListParagraph"/>
        <w:numPr>
          <w:ilvl w:val="0"/>
          <w:numId w:val="5"/>
        </w:numPr>
        <w:spacing w:after="0" w:line="240" w:lineRule="auto"/>
        <w:rPr>
          <w:i/>
        </w:rPr>
      </w:pPr>
      <w:r>
        <w:rPr>
          <w:i/>
        </w:rPr>
        <w:t xml:space="preserve">Numpy : for array objects </w:t>
      </w:r>
    </w:p>
    <w:p w:rsidR="007639B2" w:rsidRDefault="007639B2" w:rsidP="007639B2">
      <w:pPr>
        <w:pStyle w:val="ListParagraph"/>
        <w:numPr>
          <w:ilvl w:val="0"/>
          <w:numId w:val="5"/>
        </w:numPr>
        <w:spacing w:after="0" w:line="240" w:lineRule="auto"/>
        <w:rPr>
          <w:i/>
        </w:rPr>
      </w:pPr>
      <w:r>
        <w:rPr>
          <w:i/>
        </w:rPr>
        <w:t>Scipy: for scientific calculations</w:t>
      </w:r>
    </w:p>
    <w:p w:rsidR="007639B2" w:rsidRDefault="007639B2" w:rsidP="007639B2">
      <w:pPr>
        <w:pStyle w:val="ListParagraph"/>
        <w:numPr>
          <w:ilvl w:val="0"/>
          <w:numId w:val="5"/>
        </w:numPr>
        <w:spacing w:after="0" w:line="240" w:lineRule="auto"/>
        <w:rPr>
          <w:i/>
        </w:rPr>
      </w:pPr>
      <w:r>
        <w:rPr>
          <w:i/>
        </w:rPr>
        <w:t xml:space="preserve">Scikit learn : for some classifiers </w:t>
      </w:r>
    </w:p>
    <w:p w:rsidR="007639B2" w:rsidRDefault="007639B2" w:rsidP="007639B2">
      <w:pPr>
        <w:spacing w:after="0"/>
        <w:rPr>
          <w:i/>
        </w:rPr>
      </w:pPr>
    </w:p>
    <w:p w:rsidR="00285A4C" w:rsidRDefault="00285A4C" w:rsidP="00285A4C">
      <w:pPr>
        <w:pStyle w:val="ListParagraph"/>
        <w:numPr>
          <w:ilvl w:val="0"/>
          <w:numId w:val="4"/>
        </w:numPr>
        <w:spacing w:after="0"/>
        <w:rPr>
          <w:i/>
        </w:rPr>
      </w:pPr>
      <w:r>
        <w:rPr>
          <w:i/>
        </w:rPr>
        <w:t xml:space="preserve">CLASSIFIERS USED </w:t>
      </w:r>
    </w:p>
    <w:p w:rsidR="00066CE8" w:rsidRDefault="00285A4C" w:rsidP="00C41E91">
      <w:pPr>
        <w:pStyle w:val="ListParagraph"/>
        <w:spacing w:after="0" w:line="240" w:lineRule="auto"/>
        <w:ind w:left="1080"/>
        <w:rPr>
          <w:i/>
        </w:rPr>
      </w:pPr>
      <w:r>
        <w:rPr>
          <w:i/>
        </w:rPr>
        <w:t xml:space="preserve">I have used the Naïve Bayes and the SVM classifiers to classify the data. </w:t>
      </w:r>
      <w:r w:rsidR="00C41E91">
        <w:rPr>
          <w:i/>
        </w:rPr>
        <w:t>For classification</w:t>
      </w:r>
      <w:r>
        <w:rPr>
          <w:i/>
        </w:rPr>
        <w:t xml:space="preserve">, </w:t>
      </w:r>
      <w:r w:rsidR="00C41E91">
        <w:rPr>
          <w:i/>
        </w:rPr>
        <w:t xml:space="preserve">I have used around 75% to train the classifier and 25% to test the data. In our problem setting we have set the </w:t>
      </w:r>
      <w:r w:rsidR="00C41E91">
        <w:rPr>
          <w:rFonts w:ascii="Cambria Math" w:hAnsi="Cambria Math" w:cs="Cambria Math"/>
          <w:i/>
        </w:rPr>
        <w:t>∮</w:t>
      </w:r>
      <w:r w:rsidR="00C41E91">
        <w:rPr>
          <w:i/>
        </w:rPr>
        <w:t xml:space="preserve"> to be 25 and also t as 1 day. This setting is subjective and we can set it to an appropriate threshold. A higher threshold might lead to </w:t>
      </w:r>
      <w:r w:rsidR="00066CE8">
        <w:rPr>
          <w:i/>
        </w:rPr>
        <w:t>overfitting</w:t>
      </w:r>
      <w:r w:rsidR="00542BC5">
        <w:rPr>
          <w:i/>
        </w:rPr>
        <w:t xml:space="preserve"> and a lower threshold might lead to</w:t>
      </w:r>
      <w:r w:rsidR="00066CE8">
        <w:rPr>
          <w:i/>
        </w:rPr>
        <w:t xml:space="preserve"> underfitting.</w:t>
      </w:r>
    </w:p>
    <w:p w:rsidR="00066CE8" w:rsidRDefault="00066CE8" w:rsidP="00C41E91">
      <w:pPr>
        <w:pStyle w:val="ListParagraph"/>
        <w:spacing w:after="0" w:line="240" w:lineRule="auto"/>
        <w:ind w:left="1080"/>
        <w:rPr>
          <w:i/>
        </w:rPr>
      </w:pPr>
    </w:p>
    <w:p w:rsidR="00542BC5" w:rsidRDefault="00542BC5" w:rsidP="00542BC5">
      <w:pPr>
        <w:spacing w:after="0" w:line="240" w:lineRule="auto"/>
        <w:rPr>
          <w:i/>
        </w:rPr>
      </w:pPr>
      <w:r>
        <w:rPr>
          <w:i/>
        </w:rPr>
        <w:tab/>
        <w:t xml:space="preserve">       </w:t>
      </w:r>
    </w:p>
    <w:p w:rsidR="00C455A0" w:rsidRDefault="00C455A0" w:rsidP="009671C4">
      <w:pPr>
        <w:spacing w:after="0" w:line="240" w:lineRule="auto"/>
        <w:rPr>
          <w:i/>
        </w:rPr>
      </w:pPr>
      <w:r>
        <w:rPr>
          <w:i/>
        </w:rPr>
        <w:t xml:space="preserve">Once the classification is done , I did cross validation which helps in validating our results. </w:t>
      </w:r>
    </w:p>
    <w:p w:rsidR="00C455A0" w:rsidRDefault="00542BC5" w:rsidP="009671C4">
      <w:pPr>
        <w:spacing w:after="0" w:line="240" w:lineRule="auto"/>
        <w:rPr>
          <w:i/>
        </w:rPr>
      </w:pPr>
      <w:r>
        <w:rPr>
          <w:i/>
        </w:rPr>
        <w:t xml:space="preserve">Naïve Bayes we can get better results by performing a cross validation, this also helps in obtaining the a good approximation to the </w:t>
      </w:r>
      <w:r w:rsidR="009671C4">
        <w:rPr>
          <w:i/>
        </w:rPr>
        <w:t>parameters such as alpha.</w:t>
      </w:r>
      <w:r w:rsidR="00C455A0">
        <w:rPr>
          <w:i/>
        </w:rPr>
        <w:t xml:space="preserve">(alpha I got as 0.92). </w:t>
      </w:r>
    </w:p>
    <w:p w:rsidR="00C455A0" w:rsidRDefault="00C455A0" w:rsidP="009671C4">
      <w:pPr>
        <w:spacing w:after="0" w:line="240" w:lineRule="auto"/>
        <w:rPr>
          <w:i/>
        </w:rPr>
      </w:pPr>
    </w:p>
    <w:p w:rsidR="00C455A0" w:rsidRDefault="00C455A0" w:rsidP="009671C4">
      <w:pPr>
        <w:spacing w:after="0" w:line="240" w:lineRule="auto"/>
        <w:rPr>
          <w:i/>
        </w:rPr>
      </w:pPr>
      <w:r>
        <w:rPr>
          <w:i/>
        </w:rPr>
        <w:t xml:space="preserve">However with SVM I used only five features that I found important because giving too many features makes finding the separate hyperplane is very difficult. </w:t>
      </w:r>
    </w:p>
    <w:p w:rsidR="00C455A0" w:rsidRDefault="00C455A0" w:rsidP="009671C4">
      <w:pPr>
        <w:spacing w:after="0" w:line="240" w:lineRule="auto"/>
        <w:rPr>
          <w:i/>
        </w:rPr>
      </w:pPr>
    </w:p>
    <w:p w:rsidR="00C455A0" w:rsidRDefault="00C455A0" w:rsidP="00C455A0">
      <w:pPr>
        <w:pStyle w:val="ListParagraph"/>
        <w:spacing w:after="0" w:line="240" w:lineRule="auto"/>
        <w:ind w:left="1080"/>
        <w:rPr>
          <w:i/>
        </w:rPr>
      </w:pPr>
    </w:p>
    <w:p w:rsidR="00C455A0" w:rsidRPr="00146D5B" w:rsidRDefault="00C455A0" w:rsidP="00146D5B">
      <w:pPr>
        <w:spacing w:after="0" w:line="240" w:lineRule="auto"/>
        <w:rPr>
          <w:i/>
        </w:rPr>
      </w:pPr>
    </w:p>
    <w:p w:rsidR="00C455A0" w:rsidRDefault="00C455A0" w:rsidP="00C455A0">
      <w:pPr>
        <w:pStyle w:val="ListParagraph"/>
        <w:numPr>
          <w:ilvl w:val="0"/>
          <w:numId w:val="4"/>
        </w:numPr>
        <w:spacing w:after="0" w:line="240" w:lineRule="auto"/>
        <w:rPr>
          <w:i/>
        </w:rPr>
      </w:pPr>
      <w:r>
        <w:rPr>
          <w:i/>
        </w:rPr>
        <w:lastRenderedPageBreak/>
        <w:t xml:space="preserve">RESULTS </w:t>
      </w:r>
    </w:p>
    <w:p w:rsidR="00CF2483" w:rsidRDefault="006010D6" w:rsidP="00CF2483">
      <w:pPr>
        <w:pStyle w:val="ListParagraph"/>
        <w:spacing w:after="0" w:line="240" w:lineRule="auto"/>
        <w:ind w:left="1080"/>
        <w:rPr>
          <w:i/>
        </w:rPr>
      </w:pPr>
      <w:r>
        <w:rPr>
          <w:i/>
        </w:rPr>
        <w:t>The actual hashtags</w:t>
      </w:r>
      <w:r w:rsidR="00CF2483">
        <w:rPr>
          <w:i/>
        </w:rPr>
        <w:t xml:space="preserve"> that fall into the five classes</w:t>
      </w:r>
      <w:r>
        <w:rPr>
          <w:i/>
        </w:rPr>
        <w:t xml:space="preserve"> are shown below. </w:t>
      </w:r>
      <w:r w:rsidR="00CF2483">
        <w:rPr>
          <w:i/>
        </w:rPr>
        <w:t xml:space="preserve"> </w:t>
      </w:r>
    </w:p>
    <w:tbl>
      <w:tblPr>
        <w:tblStyle w:val="TableGrid"/>
        <w:tblW w:w="0" w:type="auto"/>
        <w:tblInd w:w="1080" w:type="dxa"/>
        <w:tblLook w:val="04A0" w:firstRow="1" w:lastRow="0" w:firstColumn="1" w:lastColumn="0" w:noHBand="0" w:noVBand="1"/>
      </w:tblPr>
      <w:tblGrid>
        <w:gridCol w:w="1920"/>
        <w:gridCol w:w="1922"/>
        <w:gridCol w:w="1946"/>
        <w:gridCol w:w="1964"/>
        <w:gridCol w:w="1958"/>
      </w:tblGrid>
      <w:tr w:rsidR="00CF2483" w:rsidTr="00CF2483">
        <w:tc>
          <w:tcPr>
            <w:tcW w:w="1920" w:type="dxa"/>
          </w:tcPr>
          <w:p w:rsidR="00CF2483" w:rsidRDefault="00CF2483" w:rsidP="00C455A0">
            <w:pPr>
              <w:pStyle w:val="ListParagraph"/>
              <w:spacing w:line="240" w:lineRule="auto"/>
              <w:ind w:left="0"/>
              <w:rPr>
                <w:rFonts w:ascii="Cambria Math" w:hAnsi="Cambria Math" w:cs="Cambria Math"/>
                <w:i/>
              </w:rPr>
            </w:pPr>
          </w:p>
        </w:tc>
        <w:tc>
          <w:tcPr>
            <w:tcW w:w="1922" w:type="dxa"/>
          </w:tcPr>
          <w:p w:rsidR="00CF2483" w:rsidRDefault="00CF2483" w:rsidP="00C455A0">
            <w:pPr>
              <w:pStyle w:val="ListParagraph"/>
              <w:spacing w:line="240" w:lineRule="auto"/>
              <w:ind w:left="0"/>
              <w:rPr>
                <w:i/>
              </w:rPr>
            </w:pPr>
            <w:r>
              <w:rPr>
                <w:rFonts w:ascii="Cambria Math" w:hAnsi="Cambria Math" w:cs="Cambria Math"/>
                <w:i/>
              </w:rPr>
              <w:t>0,∮</w:t>
            </w:r>
          </w:p>
        </w:tc>
        <w:tc>
          <w:tcPr>
            <w:tcW w:w="1946" w:type="dxa"/>
          </w:tcPr>
          <w:p w:rsidR="00CF2483" w:rsidRDefault="00CF2483" w:rsidP="00C455A0">
            <w:pPr>
              <w:pStyle w:val="ListParagraph"/>
              <w:spacing w:line="240" w:lineRule="auto"/>
              <w:ind w:left="0"/>
              <w:rPr>
                <w:i/>
              </w:rPr>
            </w:pPr>
            <w:r>
              <w:rPr>
                <w:rFonts w:ascii="Cambria Math" w:hAnsi="Cambria Math" w:cs="Cambria Math"/>
                <w:i/>
              </w:rPr>
              <w:t xml:space="preserve">∮,2∮, </w:t>
            </w:r>
          </w:p>
        </w:tc>
        <w:tc>
          <w:tcPr>
            <w:tcW w:w="1964" w:type="dxa"/>
          </w:tcPr>
          <w:p w:rsidR="00CF2483" w:rsidRDefault="00CF2483" w:rsidP="00C455A0">
            <w:pPr>
              <w:pStyle w:val="ListParagraph"/>
              <w:spacing w:line="240" w:lineRule="auto"/>
              <w:ind w:left="0"/>
              <w:rPr>
                <w:i/>
              </w:rPr>
            </w:pPr>
            <w:r>
              <w:rPr>
                <w:rFonts w:ascii="Cambria Math" w:hAnsi="Cambria Math" w:cs="Cambria Math"/>
                <w:i/>
              </w:rPr>
              <w:t>2∮,4∮,</w:t>
            </w:r>
          </w:p>
        </w:tc>
        <w:tc>
          <w:tcPr>
            <w:tcW w:w="1958" w:type="dxa"/>
          </w:tcPr>
          <w:p w:rsidR="00CF2483" w:rsidRDefault="00CF2483" w:rsidP="00C455A0">
            <w:pPr>
              <w:pStyle w:val="ListParagraph"/>
              <w:spacing w:line="240" w:lineRule="auto"/>
              <w:ind w:left="0"/>
              <w:rPr>
                <w:i/>
              </w:rPr>
            </w:pPr>
            <w:r>
              <w:rPr>
                <w:rFonts w:ascii="Cambria Math" w:hAnsi="Cambria Math" w:cs="Cambria Math"/>
                <w:i/>
              </w:rPr>
              <w:t>4∮,8∮</w:t>
            </w:r>
          </w:p>
        </w:tc>
      </w:tr>
      <w:tr w:rsidR="00CF2483" w:rsidTr="00CF2483">
        <w:tc>
          <w:tcPr>
            <w:tcW w:w="1920" w:type="dxa"/>
          </w:tcPr>
          <w:p w:rsidR="00CF2483" w:rsidRDefault="00CF2483" w:rsidP="00CF2483">
            <w:pPr>
              <w:pStyle w:val="ListParagraph"/>
              <w:spacing w:line="240" w:lineRule="auto"/>
              <w:ind w:left="0"/>
              <w:rPr>
                <w:i/>
              </w:rPr>
            </w:pPr>
            <w:r>
              <w:rPr>
                <w:i/>
              </w:rPr>
              <w:t xml:space="preserve">1 day prediction </w:t>
            </w:r>
          </w:p>
        </w:tc>
        <w:tc>
          <w:tcPr>
            <w:tcW w:w="1922" w:type="dxa"/>
          </w:tcPr>
          <w:p w:rsidR="00CF2483" w:rsidRDefault="00CF2483" w:rsidP="00C455A0">
            <w:pPr>
              <w:pStyle w:val="ListParagraph"/>
              <w:spacing w:line="240" w:lineRule="auto"/>
              <w:ind w:left="0"/>
              <w:rPr>
                <w:i/>
              </w:rPr>
            </w:pPr>
            <w:r>
              <w:rPr>
                <w:i/>
              </w:rPr>
              <w:t>2000</w:t>
            </w:r>
          </w:p>
        </w:tc>
        <w:tc>
          <w:tcPr>
            <w:tcW w:w="1946" w:type="dxa"/>
          </w:tcPr>
          <w:p w:rsidR="00CF2483" w:rsidRDefault="00CF2483" w:rsidP="00C455A0">
            <w:pPr>
              <w:pStyle w:val="ListParagraph"/>
              <w:spacing w:line="240" w:lineRule="auto"/>
              <w:ind w:left="0"/>
              <w:rPr>
                <w:i/>
              </w:rPr>
            </w:pPr>
            <w:r>
              <w:rPr>
                <w:i/>
              </w:rPr>
              <w:t>300</w:t>
            </w:r>
          </w:p>
        </w:tc>
        <w:tc>
          <w:tcPr>
            <w:tcW w:w="1964" w:type="dxa"/>
          </w:tcPr>
          <w:p w:rsidR="00CF2483" w:rsidRDefault="00CF2483" w:rsidP="00C455A0">
            <w:pPr>
              <w:pStyle w:val="ListParagraph"/>
              <w:spacing w:line="240" w:lineRule="auto"/>
              <w:ind w:left="0"/>
              <w:rPr>
                <w:i/>
              </w:rPr>
            </w:pPr>
            <w:r>
              <w:rPr>
                <w:i/>
              </w:rPr>
              <w:t>60</w:t>
            </w:r>
          </w:p>
        </w:tc>
        <w:tc>
          <w:tcPr>
            <w:tcW w:w="1958" w:type="dxa"/>
          </w:tcPr>
          <w:p w:rsidR="00CF2483" w:rsidRDefault="00CF2483" w:rsidP="00C455A0">
            <w:pPr>
              <w:pStyle w:val="ListParagraph"/>
              <w:spacing w:line="240" w:lineRule="auto"/>
              <w:ind w:left="0"/>
              <w:rPr>
                <w:i/>
              </w:rPr>
            </w:pPr>
            <w:r>
              <w:rPr>
                <w:i/>
              </w:rPr>
              <w:t>10</w:t>
            </w:r>
          </w:p>
        </w:tc>
      </w:tr>
    </w:tbl>
    <w:p w:rsidR="006010D6" w:rsidRDefault="006010D6" w:rsidP="00C455A0">
      <w:pPr>
        <w:pStyle w:val="ListParagraph"/>
        <w:spacing w:after="0" w:line="240" w:lineRule="auto"/>
        <w:ind w:left="1080"/>
        <w:rPr>
          <w:i/>
        </w:rPr>
      </w:pPr>
      <w:r>
        <w:rPr>
          <w:i/>
        </w:rPr>
        <w:t xml:space="preserve">The table shows the actual hashtags distribution for a day I have grouped them according to their popularity scores. </w:t>
      </w:r>
    </w:p>
    <w:p w:rsidR="006010D6" w:rsidRDefault="006010D6" w:rsidP="00C455A0">
      <w:pPr>
        <w:pStyle w:val="ListParagraph"/>
        <w:spacing w:after="0" w:line="240" w:lineRule="auto"/>
        <w:ind w:left="1080"/>
        <w:rPr>
          <w:i/>
        </w:rPr>
      </w:pPr>
    </w:p>
    <w:p w:rsidR="006010D6" w:rsidRDefault="006010D6" w:rsidP="00C455A0">
      <w:pPr>
        <w:pStyle w:val="ListParagraph"/>
        <w:spacing w:after="0" w:line="240" w:lineRule="auto"/>
        <w:ind w:left="1080"/>
        <w:rPr>
          <w:i/>
        </w:rPr>
      </w:pPr>
      <w:r>
        <w:rPr>
          <w:i/>
        </w:rPr>
        <w:t>So we use NB and SVM to predict the popularity of hashtags for a time interval of a day. T</w:t>
      </w:r>
      <w:r w:rsidR="00146D5B">
        <w:rPr>
          <w:i/>
        </w:rPr>
        <w:t xml:space="preserve">he following graphs show the ROC curves for the two classifiers . </w:t>
      </w:r>
    </w:p>
    <w:p w:rsidR="00146D5B" w:rsidRDefault="00146D5B" w:rsidP="00C455A0">
      <w:pPr>
        <w:pStyle w:val="ListParagraph"/>
        <w:spacing w:after="0" w:line="240" w:lineRule="auto"/>
        <w:ind w:left="1080"/>
        <w:rPr>
          <w:i/>
        </w:rPr>
      </w:pPr>
    </w:p>
    <w:p w:rsidR="00146D5B" w:rsidRDefault="00146D5B" w:rsidP="00C455A0">
      <w:pPr>
        <w:pStyle w:val="ListParagraph"/>
        <w:spacing w:after="0" w:line="240" w:lineRule="auto"/>
        <w:ind w:left="1080"/>
        <w:rPr>
          <w:i/>
        </w:rPr>
      </w:pPr>
      <w:r w:rsidRPr="00146D5B">
        <w:rPr>
          <w:i/>
          <w:noProof/>
          <w:lang w:eastAsia="en-US"/>
        </w:rPr>
        <w:drawing>
          <wp:inline distT="0" distB="0" distL="0" distR="0">
            <wp:extent cx="4181475" cy="3152189"/>
            <wp:effectExtent l="0" t="0" r="0" b="0"/>
            <wp:docPr id="16" name="Picture 16" descr="C:\Users\makri\Downloads\svm_rbf_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ri\Downloads\svm_rbf_datas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5013" cy="3154856"/>
                    </a:xfrm>
                    <a:prstGeom prst="rect">
                      <a:avLst/>
                    </a:prstGeom>
                    <a:noFill/>
                    <a:ln>
                      <a:noFill/>
                    </a:ln>
                  </pic:spPr>
                </pic:pic>
              </a:graphicData>
            </a:graphic>
          </wp:inline>
        </w:drawing>
      </w:r>
    </w:p>
    <w:p w:rsidR="006010D6" w:rsidRDefault="006010D6" w:rsidP="00C455A0">
      <w:pPr>
        <w:pStyle w:val="ListParagraph"/>
        <w:spacing w:after="0" w:line="240" w:lineRule="auto"/>
        <w:ind w:left="1080"/>
        <w:rPr>
          <w:i/>
        </w:rPr>
      </w:pPr>
    </w:p>
    <w:p w:rsidR="00146D5B" w:rsidRDefault="00146D5B" w:rsidP="00C455A0">
      <w:pPr>
        <w:pStyle w:val="ListParagraph"/>
        <w:spacing w:after="0" w:line="240" w:lineRule="auto"/>
        <w:ind w:left="1080"/>
        <w:rPr>
          <w:i/>
        </w:rPr>
      </w:pPr>
    </w:p>
    <w:p w:rsidR="00146D5B" w:rsidRDefault="00146D5B" w:rsidP="00146D5B">
      <w:pPr>
        <w:pStyle w:val="ListParagraph"/>
        <w:spacing w:after="0" w:line="240" w:lineRule="auto"/>
        <w:ind w:left="1080"/>
        <w:rPr>
          <w:i/>
        </w:rPr>
      </w:pPr>
      <w:r>
        <w:rPr>
          <w:i/>
        </w:rPr>
        <w:t xml:space="preserve">The curve has been smoothened to negate the noises.  </w:t>
      </w:r>
    </w:p>
    <w:p w:rsidR="00146D5B" w:rsidRDefault="00146D5B" w:rsidP="00146D5B">
      <w:pPr>
        <w:pStyle w:val="ListParagraph"/>
        <w:spacing w:after="0" w:line="240" w:lineRule="auto"/>
        <w:ind w:left="1080"/>
        <w:rPr>
          <w:i/>
        </w:rPr>
      </w:pPr>
    </w:p>
    <w:p w:rsidR="00146D5B" w:rsidRPr="00146D5B" w:rsidRDefault="00C44594" w:rsidP="00146D5B">
      <w:pPr>
        <w:pStyle w:val="ListParagraph"/>
        <w:spacing w:after="0" w:line="240" w:lineRule="auto"/>
        <w:ind w:left="1080"/>
        <w:rPr>
          <w:i/>
        </w:rPr>
      </w:pPr>
      <w:r>
        <w:rPr>
          <w:noProof/>
          <w:lang w:eastAsia="en-US"/>
        </w:rPr>
        <w:drawing>
          <wp:inline distT="0" distB="0" distL="0" distR="0" wp14:anchorId="3C096556" wp14:editId="31A5A19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10D6" w:rsidRDefault="006010D6" w:rsidP="00C455A0">
      <w:pPr>
        <w:pStyle w:val="ListParagraph"/>
        <w:spacing w:after="0" w:line="240" w:lineRule="auto"/>
        <w:ind w:left="1080"/>
        <w:rPr>
          <w:i/>
        </w:rPr>
      </w:pPr>
      <w:r>
        <w:rPr>
          <w:i/>
        </w:rPr>
        <w:t xml:space="preserve">   </w:t>
      </w:r>
    </w:p>
    <w:p w:rsidR="00285A4C" w:rsidRPr="00C455A0" w:rsidRDefault="00C455A0" w:rsidP="00C455A0">
      <w:pPr>
        <w:pStyle w:val="ListParagraph"/>
        <w:spacing w:after="0" w:line="240" w:lineRule="auto"/>
        <w:ind w:left="1080"/>
        <w:rPr>
          <w:i/>
        </w:rPr>
      </w:pPr>
      <w:r w:rsidRPr="00C455A0">
        <w:rPr>
          <w:i/>
        </w:rPr>
        <w:t xml:space="preserve"> </w:t>
      </w:r>
      <w:r w:rsidR="009671C4" w:rsidRPr="00C455A0">
        <w:rPr>
          <w:i/>
        </w:rPr>
        <w:t xml:space="preserve"> </w:t>
      </w:r>
      <w:r w:rsidR="00542BC5" w:rsidRPr="00C455A0">
        <w:rPr>
          <w:i/>
        </w:rPr>
        <w:t xml:space="preserve">   </w:t>
      </w:r>
      <w:r w:rsidR="00066CE8" w:rsidRPr="00C455A0">
        <w:rPr>
          <w:i/>
        </w:rPr>
        <w:t xml:space="preserve">   </w:t>
      </w:r>
    </w:p>
    <w:p w:rsidR="00285A4C" w:rsidRDefault="009671C4" w:rsidP="007639B2">
      <w:pPr>
        <w:spacing w:after="0"/>
        <w:rPr>
          <w:i/>
        </w:rPr>
      </w:pPr>
      <w:r>
        <w:rPr>
          <w:i/>
        </w:rPr>
        <w:lastRenderedPageBreak/>
        <w:tab/>
      </w:r>
    </w:p>
    <w:p w:rsidR="009671C4" w:rsidRDefault="005923DF" w:rsidP="005923DF">
      <w:pPr>
        <w:spacing w:after="0"/>
        <w:ind w:left="0"/>
        <w:rPr>
          <w:i/>
        </w:rPr>
      </w:pPr>
      <w:r>
        <w:rPr>
          <w:i/>
        </w:rPr>
        <w:t xml:space="preserve">The alpha varying graph in Naïve bayes </w:t>
      </w:r>
    </w:p>
    <w:p w:rsidR="005923DF" w:rsidRDefault="005923DF" w:rsidP="005923DF">
      <w:pPr>
        <w:spacing w:after="0"/>
        <w:ind w:left="0"/>
        <w:rPr>
          <w:i/>
        </w:rPr>
      </w:pPr>
      <w:r w:rsidRPr="005923DF">
        <w:rPr>
          <w:i/>
          <w:noProof/>
          <w:lang w:eastAsia="en-US"/>
        </w:rPr>
        <w:drawing>
          <wp:inline distT="0" distB="0" distL="0" distR="0">
            <wp:extent cx="4714875" cy="3536156"/>
            <wp:effectExtent l="0" t="0" r="0" b="7620"/>
            <wp:docPr id="17" name="Picture 17" descr="C:\Users\makri\Desktop\Twitter-Hashtag-Prediction-master\Twitter-Hashtag-Prediction-master\NaiveBayes\NaiveBayesGraphs\alpha varying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ri\Desktop\Twitter-Hashtag-Prediction-master\Twitter-Hashtag-Prediction-master\NaiveBayes\NaiveBayesGraphs\alpha varying 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425" cy="3538818"/>
                    </a:xfrm>
                    <a:prstGeom prst="rect">
                      <a:avLst/>
                    </a:prstGeom>
                    <a:noFill/>
                    <a:ln>
                      <a:noFill/>
                    </a:ln>
                  </pic:spPr>
                </pic:pic>
              </a:graphicData>
            </a:graphic>
          </wp:inline>
        </w:drawing>
      </w:r>
    </w:p>
    <w:p w:rsidR="007639B2" w:rsidRDefault="006554B7" w:rsidP="007639B2">
      <w:pPr>
        <w:spacing w:after="0"/>
        <w:rPr>
          <w:i/>
        </w:rPr>
      </w:pPr>
      <w:r>
        <w:rPr>
          <w:i/>
        </w:rPr>
        <w:t xml:space="preserve">Precision for the two algorithms </w:t>
      </w:r>
    </w:p>
    <w:p w:rsidR="006554B7" w:rsidRDefault="006554B7" w:rsidP="007639B2">
      <w:pPr>
        <w:spacing w:after="0"/>
        <w:rPr>
          <w:i/>
        </w:rPr>
      </w:pPr>
      <w:r>
        <w:rPr>
          <w:noProof/>
          <w:lang w:eastAsia="en-US"/>
        </w:rPr>
        <w:drawing>
          <wp:inline distT="0" distB="0" distL="0" distR="0" wp14:anchorId="0CE33965" wp14:editId="7D201A67">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54B7" w:rsidRDefault="006554B7" w:rsidP="007639B2">
      <w:pPr>
        <w:spacing w:after="0"/>
        <w:rPr>
          <w:i/>
        </w:rPr>
      </w:pPr>
      <w:r>
        <w:rPr>
          <w:i/>
        </w:rPr>
        <w:t>Orange – Nb</w:t>
      </w:r>
    </w:p>
    <w:p w:rsidR="006554B7" w:rsidRPr="007639B2" w:rsidRDefault="006554B7" w:rsidP="007639B2">
      <w:pPr>
        <w:spacing w:after="0"/>
        <w:rPr>
          <w:i/>
        </w:rPr>
      </w:pPr>
      <w:r>
        <w:rPr>
          <w:i/>
        </w:rPr>
        <w:t xml:space="preserve">SVM – Blue. </w:t>
      </w:r>
    </w:p>
    <w:p w:rsidR="00EA45F7" w:rsidRDefault="00EA45F7" w:rsidP="008C5BAA">
      <w:pPr>
        <w:spacing w:after="0"/>
        <w:rPr>
          <w:i/>
        </w:rPr>
      </w:pPr>
    </w:p>
    <w:p w:rsidR="006554B7" w:rsidRPr="00EE1424" w:rsidRDefault="006554B7" w:rsidP="008C5BAA">
      <w:pPr>
        <w:spacing w:after="0"/>
        <w:rPr>
          <w:i/>
        </w:rPr>
      </w:pPr>
    </w:p>
    <w:p w:rsidR="00B13983" w:rsidRPr="006554B7" w:rsidRDefault="006554B7" w:rsidP="006554B7">
      <w:pPr>
        <w:pStyle w:val="Heading1"/>
        <w:numPr>
          <w:ilvl w:val="0"/>
          <w:numId w:val="1"/>
        </w:numPr>
        <w:rPr>
          <w:u w:val="single"/>
        </w:rPr>
      </w:pPr>
      <w:r w:rsidRPr="006554B7">
        <w:rPr>
          <w:u w:val="single"/>
        </w:rPr>
        <w:t>CONCLUSION</w:t>
      </w:r>
    </w:p>
    <w:p w:rsidR="006554B7" w:rsidRDefault="006554B7" w:rsidP="006554B7">
      <w:pPr>
        <w:spacing w:line="240" w:lineRule="auto"/>
        <w:rPr>
          <w:i/>
        </w:rPr>
      </w:pPr>
      <w:r>
        <w:rPr>
          <w:i/>
        </w:rPr>
        <w:t xml:space="preserve">As we can see the SVM is a better classifier than the Naïve Bayes which is intuitive because the naïve bayes assumes that the features are independent.   </w:t>
      </w:r>
    </w:p>
    <w:p w:rsidR="006554B7" w:rsidRDefault="006554B7" w:rsidP="006554B7">
      <w:pPr>
        <w:spacing w:line="240" w:lineRule="auto"/>
        <w:rPr>
          <w:i/>
        </w:rPr>
      </w:pPr>
      <w:r>
        <w:rPr>
          <w:i/>
        </w:rPr>
        <w:t>Out of curiosity to rank which features are more important, we performed  chi- square test</w:t>
      </w:r>
      <w:r w:rsidR="00B30909">
        <w:rPr>
          <w:i/>
        </w:rPr>
        <w:t xml:space="preserve"> on selected features </w:t>
      </w:r>
      <w:r>
        <w:rPr>
          <w:i/>
        </w:rPr>
        <w:t xml:space="preserve"> to find out which features were important , here are some interesting results. </w:t>
      </w:r>
    </w:p>
    <w:tbl>
      <w:tblPr>
        <w:tblStyle w:val="TableGrid"/>
        <w:tblW w:w="0" w:type="auto"/>
        <w:tblInd w:w="720" w:type="dxa"/>
        <w:tblLook w:val="04A0" w:firstRow="1" w:lastRow="0" w:firstColumn="1" w:lastColumn="0" w:noHBand="0" w:noVBand="1"/>
      </w:tblPr>
      <w:tblGrid>
        <w:gridCol w:w="5067"/>
        <w:gridCol w:w="5003"/>
      </w:tblGrid>
      <w:tr w:rsidR="006554B7" w:rsidTr="006554B7">
        <w:tc>
          <w:tcPr>
            <w:tcW w:w="5067" w:type="dxa"/>
          </w:tcPr>
          <w:p w:rsidR="006554B7" w:rsidRDefault="006554B7" w:rsidP="006554B7">
            <w:pPr>
              <w:spacing w:line="240" w:lineRule="auto"/>
              <w:ind w:left="0"/>
              <w:rPr>
                <w:i/>
              </w:rPr>
            </w:pPr>
            <w:r>
              <w:rPr>
                <w:i/>
              </w:rPr>
              <w:t>No of followers</w:t>
            </w:r>
          </w:p>
        </w:tc>
        <w:tc>
          <w:tcPr>
            <w:tcW w:w="5003" w:type="dxa"/>
          </w:tcPr>
          <w:p w:rsidR="006554B7" w:rsidRDefault="00B30909" w:rsidP="006554B7">
            <w:pPr>
              <w:spacing w:line="240" w:lineRule="auto"/>
              <w:ind w:left="0"/>
              <w:rPr>
                <w:i/>
              </w:rPr>
            </w:pPr>
            <w:r>
              <w:rPr>
                <w:rFonts w:ascii="CMR10" w:hAnsi="CMR10" w:cs="CMR10"/>
                <w:sz w:val="20"/>
                <w:szCs w:val="20"/>
              </w:rPr>
              <w:t>11343478</w:t>
            </w:r>
          </w:p>
        </w:tc>
      </w:tr>
      <w:tr w:rsidR="006554B7" w:rsidTr="006554B7">
        <w:tc>
          <w:tcPr>
            <w:tcW w:w="5067" w:type="dxa"/>
          </w:tcPr>
          <w:p w:rsidR="006554B7" w:rsidRDefault="006554B7" w:rsidP="006554B7">
            <w:pPr>
              <w:spacing w:line="240" w:lineRule="auto"/>
              <w:ind w:left="0"/>
              <w:rPr>
                <w:i/>
              </w:rPr>
            </w:pPr>
            <w:r>
              <w:rPr>
                <w:i/>
              </w:rPr>
              <w:t xml:space="preserve">No of tweets by the user </w:t>
            </w:r>
          </w:p>
        </w:tc>
        <w:tc>
          <w:tcPr>
            <w:tcW w:w="5003" w:type="dxa"/>
          </w:tcPr>
          <w:p w:rsidR="006554B7" w:rsidRDefault="00B30909" w:rsidP="006554B7">
            <w:pPr>
              <w:spacing w:line="240" w:lineRule="auto"/>
              <w:ind w:left="0"/>
              <w:rPr>
                <w:i/>
              </w:rPr>
            </w:pPr>
            <w:r>
              <w:rPr>
                <w:rFonts w:ascii="CMR10" w:hAnsi="CMR10" w:cs="CMR10"/>
                <w:sz w:val="20"/>
                <w:szCs w:val="20"/>
              </w:rPr>
              <w:t>137</w:t>
            </w:r>
            <w:r>
              <w:rPr>
                <w:rFonts w:ascii="CMR10" w:hAnsi="CMR10" w:cs="CMR10"/>
                <w:sz w:val="20"/>
                <w:szCs w:val="20"/>
              </w:rPr>
              <w:t>8000</w:t>
            </w:r>
          </w:p>
        </w:tc>
      </w:tr>
      <w:tr w:rsidR="006554B7" w:rsidTr="006554B7">
        <w:tc>
          <w:tcPr>
            <w:tcW w:w="5067" w:type="dxa"/>
          </w:tcPr>
          <w:p w:rsidR="006554B7" w:rsidRDefault="006554B7" w:rsidP="006554B7">
            <w:pPr>
              <w:spacing w:line="240" w:lineRule="auto"/>
              <w:ind w:left="0"/>
              <w:rPr>
                <w:i/>
              </w:rPr>
            </w:pPr>
            <w:r>
              <w:rPr>
                <w:i/>
              </w:rPr>
              <w:t xml:space="preserve">No of words </w:t>
            </w:r>
          </w:p>
        </w:tc>
        <w:tc>
          <w:tcPr>
            <w:tcW w:w="5003" w:type="dxa"/>
          </w:tcPr>
          <w:p w:rsidR="006554B7" w:rsidRDefault="00B30909" w:rsidP="006554B7">
            <w:pPr>
              <w:spacing w:line="240" w:lineRule="auto"/>
              <w:ind w:left="0"/>
              <w:rPr>
                <w:i/>
              </w:rPr>
            </w:pPr>
            <w:r>
              <w:rPr>
                <w:i/>
              </w:rPr>
              <w:t>988731</w:t>
            </w:r>
          </w:p>
        </w:tc>
      </w:tr>
      <w:tr w:rsidR="006554B7" w:rsidTr="006554B7">
        <w:tc>
          <w:tcPr>
            <w:tcW w:w="5067" w:type="dxa"/>
          </w:tcPr>
          <w:p w:rsidR="006554B7" w:rsidRDefault="006554B7" w:rsidP="006554B7">
            <w:pPr>
              <w:spacing w:line="240" w:lineRule="auto"/>
              <w:ind w:left="0"/>
              <w:rPr>
                <w:i/>
              </w:rPr>
            </w:pPr>
            <w:r>
              <w:rPr>
                <w:i/>
              </w:rPr>
              <w:t>No of hashtags</w:t>
            </w:r>
          </w:p>
        </w:tc>
        <w:tc>
          <w:tcPr>
            <w:tcW w:w="5003" w:type="dxa"/>
          </w:tcPr>
          <w:p w:rsidR="006554B7" w:rsidRDefault="00B30909" w:rsidP="006554B7">
            <w:pPr>
              <w:spacing w:line="240" w:lineRule="auto"/>
              <w:ind w:left="0"/>
              <w:rPr>
                <w:i/>
              </w:rPr>
            </w:pPr>
            <w:r>
              <w:rPr>
                <w:i/>
              </w:rPr>
              <w:t>199</w:t>
            </w:r>
          </w:p>
        </w:tc>
      </w:tr>
    </w:tbl>
    <w:p w:rsidR="00EE77BD" w:rsidRDefault="006554B7" w:rsidP="00EE77BD">
      <w:pPr>
        <w:spacing w:line="240" w:lineRule="auto"/>
        <w:rPr>
          <w:i/>
        </w:rPr>
      </w:pPr>
      <w:r>
        <w:rPr>
          <w:i/>
        </w:rPr>
        <w:t xml:space="preserve"> </w:t>
      </w:r>
    </w:p>
    <w:p w:rsidR="00EE77BD" w:rsidRDefault="00EE77BD" w:rsidP="00EE77BD">
      <w:pPr>
        <w:spacing w:line="240" w:lineRule="auto"/>
        <w:rPr>
          <w:i/>
        </w:rPr>
      </w:pPr>
    </w:p>
    <w:p w:rsidR="00EE77BD" w:rsidRPr="00EE77BD" w:rsidRDefault="00EE77BD" w:rsidP="00EE77BD">
      <w:pPr>
        <w:pStyle w:val="Heading2"/>
      </w:pPr>
    </w:p>
    <w:p w:rsidR="00B13983" w:rsidRPr="00EE77BD" w:rsidRDefault="00A15F54" w:rsidP="00EE77BD">
      <w:pPr>
        <w:pStyle w:val="Heading1"/>
      </w:pPr>
      <w:r w:rsidRPr="00EE77BD">
        <w:br w:type="page"/>
      </w:r>
    </w:p>
    <w:p w:rsidR="00B13983" w:rsidRPr="00EE1424" w:rsidRDefault="00EE77BD" w:rsidP="008C5BAA">
      <w:pPr>
        <w:pStyle w:val="Heading1"/>
        <w:spacing w:before="0" w:after="0"/>
        <w:rPr>
          <w:i/>
        </w:rPr>
      </w:pPr>
      <w:r>
        <w:rPr>
          <w:rStyle w:val="Heading1Char"/>
          <w:i/>
        </w:rPr>
        <w:lastRenderedPageBreak/>
        <w:t>FUTURE WORK</w:t>
      </w:r>
    </w:p>
    <w:p w:rsidR="00782269" w:rsidRDefault="00782269" w:rsidP="00782269">
      <w:pPr>
        <w:spacing w:line="240" w:lineRule="auto"/>
        <w:rPr>
          <w:i/>
        </w:rPr>
      </w:pPr>
      <w:r w:rsidRPr="007E63A5">
        <w:rPr>
          <w:i/>
        </w:rPr>
        <w:t xml:space="preserve">Due to limited </w:t>
      </w:r>
      <w:r>
        <w:rPr>
          <w:i/>
        </w:rPr>
        <w:t xml:space="preserve">time and scope of the project I was not able to include all the features which I mentioned in the proposal mentioned below. </w:t>
      </w:r>
    </w:p>
    <w:tbl>
      <w:tblPr>
        <w:tblStyle w:val="PlainTable5"/>
        <w:tblW w:w="10070" w:type="dxa"/>
        <w:tblInd w:w="749" w:type="dxa"/>
        <w:tblLook w:val="04A0" w:firstRow="1" w:lastRow="0" w:firstColumn="1" w:lastColumn="0" w:noHBand="0" w:noVBand="1"/>
      </w:tblPr>
      <w:tblGrid>
        <w:gridCol w:w="2515"/>
        <w:gridCol w:w="7555"/>
      </w:tblGrid>
      <w:tr w:rsidR="00782269" w:rsidTr="00C45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782269" w:rsidRPr="009B28B9" w:rsidRDefault="00782269" w:rsidP="00C455A0">
            <w:pPr>
              <w:spacing w:line="240" w:lineRule="auto"/>
              <w:ind w:left="0"/>
              <w:jc w:val="left"/>
              <w:rPr>
                <w:i w:val="0"/>
                <w:sz w:val="20"/>
                <w:szCs w:val="20"/>
              </w:rPr>
            </w:pPr>
            <w:r w:rsidRPr="009B28B9">
              <w:rPr>
                <w:i w:val="0"/>
                <w:sz w:val="20"/>
                <w:szCs w:val="20"/>
              </w:rPr>
              <w:t>Hashtag Clarity</w:t>
            </w:r>
          </w:p>
        </w:tc>
        <w:tc>
          <w:tcPr>
            <w:tcW w:w="7555" w:type="dxa"/>
          </w:tcPr>
          <w:p w:rsidR="00782269" w:rsidRDefault="00782269" w:rsidP="00C455A0">
            <w:pPr>
              <w:spacing w:line="240" w:lineRule="auto"/>
              <w:ind w:left="0"/>
              <w:cnfStyle w:val="100000000000" w:firstRow="1" w:lastRow="0" w:firstColumn="0" w:lastColumn="0" w:oddVBand="0" w:evenVBand="0" w:oddHBand="0" w:evenHBand="0" w:firstRowFirstColumn="0" w:firstRowLastColumn="0" w:lastRowFirstColumn="0" w:lastRowLastColumn="0"/>
              <w:rPr>
                <w:i w:val="0"/>
                <w:sz w:val="20"/>
                <w:szCs w:val="20"/>
              </w:rPr>
            </w:pPr>
            <w:r w:rsidRPr="00782269">
              <w:rPr>
                <w:i w:val="0"/>
                <w:sz w:val="20"/>
                <w:szCs w:val="20"/>
              </w:rPr>
              <w:t>Kullback–Leibler divergence of word distribution between tweet containing the hashtag and tweets collection T</w:t>
            </w:r>
          </w:p>
        </w:tc>
      </w:tr>
      <w:tr w:rsidR="00782269" w:rsidTr="00C4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82269" w:rsidRPr="009B28B9" w:rsidRDefault="00782269" w:rsidP="00C455A0">
            <w:pPr>
              <w:spacing w:line="240" w:lineRule="auto"/>
              <w:ind w:left="0"/>
              <w:jc w:val="left"/>
              <w:rPr>
                <w:i w:val="0"/>
                <w:sz w:val="20"/>
                <w:szCs w:val="20"/>
              </w:rPr>
            </w:pPr>
            <w:r w:rsidRPr="009B28B9">
              <w:rPr>
                <w:i w:val="0"/>
                <w:sz w:val="20"/>
                <w:szCs w:val="20"/>
              </w:rPr>
              <w:t>Segment Clarity</w:t>
            </w:r>
          </w:p>
        </w:tc>
        <w:tc>
          <w:tcPr>
            <w:tcW w:w="7555" w:type="dxa"/>
          </w:tcPr>
          <w:p w:rsidR="00782269" w:rsidRDefault="00782269" w:rsidP="00C455A0">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sidRPr="00782269">
              <w:rPr>
                <w:i/>
                <w:sz w:val="20"/>
                <w:szCs w:val="20"/>
              </w:rPr>
              <w:t xml:space="preserve">Kullback–Leibler divergence of distribution between tweets containing the  any segment word in hashtag and Tweets collection  </w:t>
            </w:r>
          </w:p>
        </w:tc>
      </w:tr>
      <w:tr w:rsidR="00782269" w:rsidTr="00C455A0">
        <w:tc>
          <w:tcPr>
            <w:cnfStyle w:val="001000000000" w:firstRow="0" w:lastRow="0" w:firstColumn="1" w:lastColumn="0" w:oddVBand="0" w:evenVBand="0" w:oddHBand="0" w:evenHBand="0" w:firstRowFirstColumn="0" w:firstRowLastColumn="0" w:lastRowFirstColumn="0" w:lastRowLastColumn="0"/>
            <w:tcW w:w="2515" w:type="dxa"/>
          </w:tcPr>
          <w:p w:rsidR="00782269" w:rsidRPr="009B28B9" w:rsidRDefault="00782269" w:rsidP="00C455A0">
            <w:pPr>
              <w:spacing w:line="240" w:lineRule="auto"/>
              <w:ind w:left="0"/>
              <w:jc w:val="left"/>
              <w:rPr>
                <w:i w:val="0"/>
                <w:sz w:val="20"/>
                <w:szCs w:val="20"/>
              </w:rPr>
            </w:pPr>
            <w:r w:rsidRPr="009B28B9">
              <w:rPr>
                <w:i w:val="0"/>
                <w:sz w:val="20"/>
                <w:szCs w:val="20"/>
              </w:rPr>
              <w:t>AvgAuthority</w:t>
            </w:r>
          </w:p>
        </w:tc>
        <w:tc>
          <w:tcPr>
            <w:tcW w:w="7555" w:type="dxa"/>
          </w:tcPr>
          <w:p w:rsidR="00782269" w:rsidRPr="00782269" w:rsidRDefault="00782269" w:rsidP="00C455A0">
            <w:pPr>
              <w:spacing w:line="240" w:lineRule="auto"/>
              <w:ind w:left="0"/>
              <w:cnfStyle w:val="000000000000" w:firstRow="0" w:lastRow="0" w:firstColumn="0" w:lastColumn="0" w:oddVBand="0" w:evenVBand="0" w:oddHBand="0" w:evenHBand="0" w:firstRowFirstColumn="0" w:firstRowLastColumn="0" w:lastRowFirstColumn="0" w:lastRowLastColumn="0"/>
              <w:rPr>
                <w:i/>
                <w:iCs/>
                <w:sz w:val="20"/>
                <w:szCs w:val="20"/>
              </w:rPr>
            </w:pPr>
            <w:r w:rsidRPr="00782269">
              <w:rPr>
                <w:i/>
                <w:iCs/>
                <w:sz w:val="20"/>
                <w:szCs w:val="20"/>
              </w:rPr>
              <w:t xml:space="preserve">Average authority of users with hashtag among the users who used it </w:t>
            </w:r>
          </w:p>
          <w:p w:rsidR="00782269" w:rsidRDefault="00782269" w:rsidP="00C455A0">
            <w:pPr>
              <w:spacing w:line="240" w:lineRule="auto"/>
              <w:ind w:left="0"/>
              <w:cnfStyle w:val="000000000000" w:firstRow="0" w:lastRow="0" w:firstColumn="0" w:lastColumn="0" w:oddVBand="0" w:evenVBand="0" w:oddHBand="0" w:evenHBand="0" w:firstRowFirstColumn="0" w:firstRowLastColumn="0" w:lastRowFirstColumn="0" w:lastRowLastColumn="0"/>
              <w:rPr>
                <w:i/>
                <w:sz w:val="20"/>
                <w:szCs w:val="20"/>
              </w:rPr>
            </w:pPr>
          </w:p>
        </w:tc>
      </w:tr>
      <w:tr w:rsidR="00782269" w:rsidTr="00C4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82269" w:rsidRPr="009B28B9" w:rsidRDefault="00782269" w:rsidP="00C455A0">
            <w:pPr>
              <w:spacing w:line="240" w:lineRule="auto"/>
              <w:ind w:left="0"/>
              <w:jc w:val="left"/>
              <w:rPr>
                <w:sz w:val="20"/>
                <w:szCs w:val="20"/>
              </w:rPr>
            </w:pPr>
            <w:r w:rsidRPr="00782269">
              <w:rPr>
                <w:sz w:val="20"/>
                <w:szCs w:val="20"/>
              </w:rPr>
              <w:t>Number of users forming triangles in the graph</w:t>
            </w:r>
          </w:p>
        </w:tc>
        <w:tc>
          <w:tcPr>
            <w:tcW w:w="7555" w:type="dxa"/>
          </w:tcPr>
          <w:p w:rsidR="00782269" w:rsidRDefault="00782269" w:rsidP="00C455A0">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sidRPr="00782269">
              <w:rPr>
                <w:i/>
                <w:sz w:val="20"/>
                <w:szCs w:val="20"/>
              </w:rPr>
              <w:t>helps in estimating the ties between users</w:t>
            </w:r>
          </w:p>
        </w:tc>
      </w:tr>
      <w:tr w:rsidR="00782269" w:rsidTr="00C455A0">
        <w:tc>
          <w:tcPr>
            <w:cnfStyle w:val="001000000000" w:firstRow="0" w:lastRow="0" w:firstColumn="1" w:lastColumn="0" w:oddVBand="0" w:evenVBand="0" w:oddHBand="0" w:evenHBand="0" w:firstRowFirstColumn="0" w:firstRowLastColumn="0" w:lastRowFirstColumn="0" w:lastRowLastColumn="0"/>
            <w:tcW w:w="2515" w:type="dxa"/>
          </w:tcPr>
          <w:p w:rsidR="00782269" w:rsidRPr="00782269" w:rsidRDefault="00782269" w:rsidP="00C455A0">
            <w:pPr>
              <w:spacing w:line="240" w:lineRule="auto"/>
              <w:ind w:left="0"/>
              <w:jc w:val="left"/>
              <w:rPr>
                <w:sz w:val="20"/>
                <w:szCs w:val="20"/>
              </w:rPr>
            </w:pPr>
            <w:r w:rsidRPr="00782269">
              <w:rPr>
                <w:sz w:val="20"/>
                <w:szCs w:val="20"/>
              </w:rPr>
              <w:t>Density of graph</w:t>
            </w:r>
          </w:p>
        </w:tc>
        <w:tc>
          <w:tcPr>
            <w:tcW w:w="7555" w:type="dxa"/>
          </w:tcPr>
          <w:p w:rsidR="00782269" w:rsidRDefault="00782269" w:rsidP="00C455A0">
            <w:pPr>
              <w:spacing w:line="240" w:lineRule="auto"/>
              <w:ind w:left="0"/>
              <w:cnfStyle w:val="000000000000" w:firstRow="0" w:lastRow="0" w:firstColumn="0" w:lastColumn="0" w:oddVBand="0" w:evenVBand="0" w:oddHBand="0" w:evenHBand="0" w:firstRowFirstColumn="0" w:firstRowLastColumn="0" w:lastRowFirstColumn="0" w:lastRowLastColumn="0"/>
              <w:rPr>
                <w:i/>
                <w:sz w:val="20"/>
                <w:szCs w:val="20"/>
              </w:rPr>
            </w:pPr>
            <w:r w:rsidRPr="00782269">
              <w:rPr>
                <w:i/>
                <w:sz w:val="20"/>
                <w:szCs w:val="20"/>
              </w:rPr>
              <w:t xml:space="preserve">estimates the sparsity of graph.  </w:t>
            </w:r>
          </w:p>
        </w:tc>
      </w:tr>
      <w:tr w:rsidR="00782269" w:rsidTr="00C4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82269" w:rsidRPr="00782269" w:rsidRDefault="00782269" w:rsidP="00C455A0">
            <w:pPr>
              <w:spacing w:line="240" w:lineRule="auto"/>
              <w:ind w:left="0"/>
              <w:jc w:val="left"/>
              <w:rPr>
                <w:sz w:val="20"/>
                <w:szCs w:val="20"/>
              </w:rPr>
            </w:pPr>
            <w:r w:rsidRPr="00782269">
              <w:rPr>
                <w:sz w:val="20"/>
                <w:szCs w:val="20"/>
              </w:rPr>
              <w:t>Ratio of connected components and number of nodes</w:t>
            </w:r>
          </w:p>
        </w:tc>
        <w:tc>
          <w:tcPr>
            <w:tcW w:w="7555" w:type="dxa"/>
          </w:tcPr>
          <w:p w:rsidR="00782269" w:rsidRPr="00782269" w:rsidRDefault="00782269" w:rsidP="00C455A0">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r w:rsidRPr="00782269">
              <w:rPr>
                <w:i/>
                <w:sz w:val="20"/>
                <w:szCs w:val="20"/>
              </w:rPr>
              <w:t xml:space="preserve">estimate the overall interaction of users in graph. </w:t>
            </w:r>
          </w:p>
          <w:p w:rsidR="00782269" w:rsidRDefault="00782269" w:rsidP="00C455A0">
            <w:pPr>
              <w:spacing w:line="240" w:lineRule="auto"/>
              <w:ind w:left="0"/>
              <w:cnfStyle w:val="000000100000" w:firstRow="0" w:lastRow="0" w:firstColumn="0" w:lastColumn="0" w:oddVBand="0" w:evenVBand="0" w:oddHBand="1" w:evenHBand="0" w:firstRowFirstColumn="0" w:firstRowLastColumn="0" w:lastRowFirstColumn="0" w:lastRowLastColumn="0"/>
              <w:rPr>
                <w:i/>
                <w:sz w:val="20"/>
                <w:szCs w:val="20"/>
              </w:rPr>
            </w:pPr>
          </w:p>
        </w:tc>
      </w:tr>
    </w:tbl>
    <w:p w:rsidR="00B13983" w:rsidRPr="00EE1424" w:rsidRDefault="00B13983" w:rsidP="008C5BAA">
      <w:pPr>
        <w:spacing w:after="0"/>
        <w:rPr>
          <w:i/>
        </w:rPr>
      </w:pPr>
    </w:p>
    <w:p w:rsidR="00B13983" w:rsidRPr="00EE1424" w:rsidRDefault="00C455A0" w:rsidP="008C5BAA">
      <w:pPr>
        <w:pStyle w:val="Heading2"/>
        <w:spacing w:after="0"/>
        <w:rPr>
          <w:rStyle w:val="Heading1Char"/>
          <w:i/>
        </w:rPr>
      </w:pPr>
      <w:sdt>
        <w:sdtPr>
          <w:rPr>
            <w:rStyle w:val="Heading1Char"/>
            <w:i/>
          </w:rPr>
          <w:id w:val="-513378197"/>
          <w:placeholder>
            <w:docPart w:val="825F18D7F13146369533F66217FB7FA7"/>
          </w:placeholder>
          <w:temporary/>
          <w:showingPlcHdr/>
          <w15:appearance w15:val="hidden"/>
        </w:sdtPr>
        <w:sdtEndPr>
          <w:rPr>
            <w:rStyle w:val="DefaultParagraphFont"/>
          </w:rPr>
        </w:sdtEndPr>
        <w:sdtContent>
          <w:r w:rsidR="00A15F54" w:rsidRPr="00EE1424">
            <w:rPr>
              <w:i/>
            </w:rPr>
            <w:t>Citing Internet Sources</w:t>
          </w:r>
        </w:sdtContent>
      </w:sdt>
    </w:p>
    <w:p w:rsidR="00EE77BD" w:rsidRPr="00EE77BD" w:rsidRDefault="00EE77BD" w:rsidP="00EE77BD">
      <w:pPr>
        <w:spacing w:after="0" w:line="240" w:lineRule="auto"/>
        <w:rPr>
          <w:b/>
          <w:bCs/>
          <w:i/>
        </w:rPr>
      </w:pPr>
      <w:r>
        <w:rPr>
          <w:i/>
        </w:rPr>
        <w:t>[1]</w:t>
      </w:r>
      <w:r w:rsidRPr="00EE77BD">
        <w:rPr>
          <w:rFonts w:ascii="Helvetica-Bold" w:hAnsi="Helvetica-Bold" w:cs="Helvetica-Bold"/>
          <w:b/>
          <w:bCs/>
          <w:color w:val="20231E"/>
          <w:sz w:val="36"/>
          <w:szCs w:val="36"/>
        </w:rPr>
        <w:t xml:space="preserve"> </w:t>
      </w:r>
      <w:r w:rsidRPr="00EE77BD">
        <w:rPr>
          <w:bCs/>
          <w:i/>
        </w:rPr>
        <w:t>On Predicting t</w:t>
      </w:r>
      <w:r>
        <w:rPr>
          <w:bCs/>
          <w:i/>
        </w:rPr>
        <w:t xml:space="preserve">he Popularity of Newly Emerging </w:t>
      </w:r>
      <w:r w:rsidRPr="00EE77BD">
        <w:rPr>
          <w:bCs/>
          <w:i/>
        </w:rPr>
        <w:t>Hashtags in</w:t>
      </w:r>
      <w:r>
        <w:rPr>
          <w:bCs/>
          <w:i/>
        </w:rPr>
        <w:t xml:space="preserve">, </w:t>
      </w:r>
      <w:r w:rsidRPr="00EE77BD">
        <w:rPr>
          <w:b/>
          <w:bCs/>
          <w:i/>
        </w:rPr>
        <w:t>Zongyang Ma, Aixin Sun, and Gao Cong</w:t>
      </w:r>
    </w:p>
    <w:p w:rsidR="00EE77BD" w:rsidRPr="00EE77BD" w:rsidRDefault="00EE77BD" w:rsidP="00EE77BD">
      <w:pPr>
        <w:spacing w:after="0" w:line="240" w:lineRule="auto"/>
        <w:rPr>
          <w:bCs/>
          <w:i/>
          <w:iCs/>
        </w:rPr>
      </w:pPr>
      <w:r w:rsidRPr="00EE77BD">
        <w:rPr>
          <w:bCs/>
          <w:i/>
          <w:iCs/>
        </w:rPr>
        <w:t>School of Computer Engineering, Block N4, Nanyang Technological University, Nanyang Avenue, Singapore.</w:t>
      </w:r>
    </w:p>
    <w:p w:rsidR="00EE77BD" w:rsidRPr="00EE77BD" w:rsidRDefault="00EE77BD" w:rsidP="00EE77BD">
      <w:pPr>
        <w:spacing w:after="0" w:line="240" w:lineRule="auto"/>
        <w:rPr>
          <w:bCs/>
          <w:i/>
        </w:rPr>
      </w:pPr>
      <w:r w:rsidRPr="00EE77BD">
        <w:rPr>
          <w:bCs/>
          <w:i/>
          <w:iCs/>
        </w:rPr>
        <w:t>E-mail: zma4@e.ntu.edu.sg; {axsun, gaocong}@ntu.edu.sg</w:t>
      </w:r>
    </w:p>
    <w:p w:rsidR="00ED4332" w:rsidRDefault="00ED4332" w:rsidP="00EE77BD">
      <w:pPr>
        <w:spacing w:line="240" w:lineRule="auto"/>
        <w:rPr>
          <w:i/>
        </w:rPr>
      </w:pPr>
      <w:r w:rsidRPr="00EE1424">
        <w:rPr>
          <w:i/>
        </w:rPr>
        <w:t>[2] Mazzia, Allie, and James Juett. ”Suggesting hashtags on twitter.” EECS 545m, Machine Learning, Computer Science and Engineering, University of Michigan (2009).</w:t>
      </w:r>
    </w:p>
    <w:p w:rsidR="00EE77BD" w:rsidRDefault="00EE77BD" w:rsidP="00EE77BD">
      <w:pPr>
        <w:spacing w:line="240" w:lineRule="auto"/>
        <w:rPr>
          <w:i/>
        </w:rPr>
      </w:pPr>
      <w:r>
        <w:rPr>
          <w:i/>
        </w:rPr>
        <w:t>[3]</w:t>
      </w:r>
      <w:r w:rsidRPr="00EE77BD">
        <w:rPr>
          <w:rFonts w:ascii="NimbusSanL-Bold" w:hAnsi="NimbusSanL-Bold" w:cs="NimbusSanL-Bold"/>
          <w:b/>
          <w:bCs/>
          <w:sz w:val="36"/>
          <w:szCs w:val="36"/>
        </w:rPr>
        <w:t xml:space="preserve"> </w:t>
      </w:r>
      <w:r w:rsidRPr="00EE77BD">
        <w:rPr>
          <w:i/>
        </w:rPr>
        <w:t>Mining tweets to predict their popularity</w:t>
      </w:r>
      <w:r>
        <w:rPr>
          <w:i/>
        </w:rPr>
        <w:t>, Robin Hahling, Kevin Gillerion</w:t>
      </w:r>
    </w:p>
    <w:p w:rsidR="00EE77BD" w:rsidRPr="00EE77BD" w:rsidRDefault="00EE77BD" w:rsidP="00EE77BD">
      <w:pPr>
        <w:spacing w:after="0" w:line="240" w:lineRule="auto"/>
        <w:rPr>
          <w:i/>
        </w:rPr>
      </w:pPr>
      <w:r>
        <w:rPr>
          <w:i/>
        </w:rPr>
        <w:t>[</w:t>
      </w:r>
      <w:r w:rsidRPr="00EE77BD">
        <w:rPr>
          <w:i/>
        </w:rPr>
        <w:t>4</w:t>
      </w:r>
      <w:r>
        <w:rPr>
          <w:i/>
        </w:rPr>
        <w:t>]</w:t>
      </w:r>
      <w:r w:rsidRPr="00EE77BD">
        <w:rPr>
          <w:i/>
        </w:rPr>
        <w:t>. Hastie, T., Tibshirani, R., Fri</w:t>
      </w:r>
      <w:r>
        <w:rPr>
          <w:i/>
        </w:rPr>
        <w:t xml:space="preserve">edman, J., and </w:t>
      </w:r>
      <w:r w:rsidRPr="00EE77BD">
        <w:rPr>
          <w:i/>
        </w:rPr>
        <w:t>Franklin, J. The el</w:t>
      </w:r>
      <w:r>
        <w:rPr>
          <w:i/>
        </w:rPr>
        <w:t>ements of statistical learning:</w:t>
      </w:r>
      <w:r w:rsidRPr="00EE77BD">
        <w:rPr>
          <w:i/>
        </w:rPr>
        <w:t>data mining</w:t>
      </w:r>
      <w:r>
        <w:rPr>
          <w:i/>
        </w:rPr>
        <w:t xml:space="preserve">, inference and prediction. The </w:t>
      </w:r>
      <w:r w:rsidRPr="00EE77BD">
        <w:rPr>
          <w:i/>
        </w:rPr>
        <w:t>Mathematical Intelligencer 27, 2 (2005), 83{85.</w:t>
      </w:r>
    </w:p>
    <w:p w:rsidR="00EE77BD" w:rsidRPr="00EE77BD" w:rsidRDefault="00EE77BD" w:rsidP="00EE77BD">
      <w:pPr>
        <w:spacing w:after="0" w:line="240" w:lineRule="auto"/>
        <w:rPr>
          <w:i/>
        </w:rPr>
      </w:pPr>
      <w:r>
        <w:rPr>
          <w:i/>
        </w:rPr>
        <w:t>[</w:t>
      </w:r>
      <w:r w:rsidRPr="00EE77BD">
        <w:rPr>
          <w:i/>
        </w:rPr>
        <w:t>5.</w:t>
      </w:r>
      <w:r>
        <w:rPr>
          <w:i/>
        </w:rPr>
        <w:t>]</w:t>
      </w:r>
      <w:r w:rsidRPr="00EE77BD">
        <w:rPr>
          <w:i/>
        </w:rPr>
        <w:t xml:space="preserve"> Jurafsky, D., and James, H. Speech and Language</w:t>
      </w:r>
    </w:p>
    <w:p w:rsidR="00EE77BD" w:rsidRPr="00EE77BD" w:rsidRDefault="00EE77BD" w:rsidP="00EE77BD">
      <w:pPr>
        <w:spacing w:after="0" w:line="240" w:lineRule="auto"/>
        <w:rPr>
          <w:i/>
        </w:rPr>
      </w:pPr>
      <w:r w:rsidRPr="00EE77BD">
        <w:rPr>
          <w:i/>
        </w:rPr>
        <w:t>Processing An Introduction to Natural Language</w:t>
      </w:r>
    </w:p>
    <w:p w:rsidR="00AD45E1" w:rsidRPr="00EE1424" w:rsidRDefault="00EE77BD" w:rsidP="00EE77BD">
      <w:pPr>
        <w:autoSpaceDE w:val="0"/>
        <w:autoSpaceDN w:val="0"/>
        <w:adjustRightInd w:val="0"/>
        <w:spacing w:after="0" w:line="240" w:lineRule="auto"/>
        <w:rPr>
          <w:i/>
        </w:rPr>
      </w:pPr>
      <w:r w:rsidRPr="00EE1424">
        <w:rPr>
          <w:i/>
        </w:rPr>
        <w:t xml:space="preserve"> </w:t>
      </w:r>
      <w:r>
        <w:rPr>
          <w:i/>
        </w:rPr>
        <w:t>[6</w:t>
      </w:r>
      <w:r w:rsidR="004D0E9A" w:rsidRPr="00EE1424">
        <w:rPr>
          <w:i/>
        </w:rPr>
        <w:t xml:space="preserve">] D. Kempe, J. Kleinberg, and E. Tardos. Maximizing the spread of influence through a social network. KDD ’03. [10] D. Kempe, J. Kleinberg, and E ́. Tardos. Influential nodes in a diffusion model for social networks. In IN ICALP, 2005. </w:t>
      </w:r>
    </w:p>
    <w:p w:rsidR="00AD45E1" w:rsidRPr="00EE1424" w:rsidRDefault="00EE77BD" w:rsidP="00EE77BD">
      <w:pPr>
        <w:autoSpaceDE w:val="0"/>
        <w:autoSpaceDN w:val="0"/>
        <w:adjustRightInd w:val="0"/>
        <w:spacing w:after="0" w:line="240" w:lineRule="auto"/>
        <w:rPr>
          <w:i/>
        </w:rPr>
      </w:pPr>
      <w:r>
        <w:rPr>
          <w:i/>
        </w:rPr>
        <w:t>[7</w:t>
      </w:r>
      <w:r w:rsidR="004D0E9A" w:rsidRPr="00EE1424">
        <w:rPr>
          <w:i/>
        </w:rPr>
        <w:t xml:space="preserve">] G. Kossinets, J. Kleinberg, and D. Watts. The structure of information pathways in a social communication network. KDD ’08. </w:t>
      </w:r>
    </w:p>
    <w:p w:rsidR="00AD45E1" w:rsidRPr="00EE1424" w:rsidRDefault="00EE77BD" w:rsidP="00EE77BD">
      <w:pPr>
        <w:autoSpaceDE w:val="0"/>
        <w:autoSpaceDN w:val="0"/>
        <w:adjustRightInd w:val="0"/>
        <w:spacing w:after="0" w:line="240" w:lineRule="auto"/>
        <w:rPr>
          <w:i/>
        </w:rPr>
      </w:pPr>
      <w:r>
        <w:rPr>
          <w:i/>
        </w:rPr>
        <w:t>[8</w:t>
      </w:r>
      <w:r w:rsidR="004D0E9A" w:rsidRPr="00EE1424">
        <w:rPr>
          <w:i/>
        </w:rPr>
        <w:t xml:space="preserve">] K. Lerman and R. Ghosh. Information contagion: an empirical study of the spread of news on digg and twitter social networks. CoRR, 2010. </w:t>
      </w:r>
    </w:p>
    <w:p w:rsidR="00B13983" w:rsidRPr="00EE1424" w:rsidRDefault="00EE77BD" w:rsidP="00EE77BD">
      <w:pPr>
        <w:autoSpaceDE w:val="0"/>
        <w:autoSpaceDN w:val="0"/>
        <w:adjustRightInd w:val="0"/>
        <w:spacing w:after="0" w:line="240" w:lineRule="auto"/>
        <w:rPr>
          <w:i/>
        </w:rPr>
      </w:pPr>
      <w:r>
        <w:rPr>
          <w:i/>
        </w:rPr>
        <w:t>[9</w:t>
      </w:r>
      <w:r w:rsidR="004D0E9A" w:rsidRPr="00EE1424">
        <w:rPr>
          <w:i/>
        </w:rPr>
        <w:t>] J. Yang and J. Leskovec. Modeling information diffusion in implicit networks. ICDM’ 2010</w:t>
      </w:r>
    </w:p>
    <w:p w:rsidR="00E31A6A" w:rsidRPr="00EE1424" w:rsidRDefault="00EE77BD" w:rsidP="00EE77BD">
      <w:pPr>
        <w:autoSpaceDE w:val="0"/>
        <w:autoSpaceDN w:val="0"/>
        <w:adjustRightInd w:val="0"/>
        <w:spacing w:after="0" w:line="240" w:lineRule="auto"/>
        <w:rPr>
          <w:i/>
        </w:rPr>
      </w:pPr>
      <w:r>
        <w:rPr>
          <w:i/>
        </w:rPr>
        <w:t>[10</w:t>
      </w:r>
      <w:r w:rsidR="00E31A6A" w:rsidRPr="00EE1424">
        <w:rPr>
          <w:i/>
        </w:rPr>
        <w:t>] D. M. Romero, B. Meeder, and J. Kleinberg. Differences in the mechanics of information diffusion across topics: Idioms, political hashtags, and complex contagion on twitter. In Proceedings of the 13th international conference on World Wide Web, WWW ’11, 2011.</w:t>
      </w:r>
    </w:p>
    <w:sectPr w:rsidR="00E31A6A" w:rsidRPr="00EE1424" w:rsidSect="004717B8">
      <w:footerReference w:type="default" r:id="rId13"/>
      <w:footerReference w:type="first" r:id="rId14"/>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61B" w:rsidRDefault="00FB761B">
      <w:pPr>
        <w:spacing w:after="0" w:line="240" w:lineRule="auto"/>
      </w:pPr>
      <w:r>
        <w:separator/>
      </w:r>
    </w:p>
  </w:endnote>
  <w:endnote w:type="continuationSeparator" w:id="0">
    <w:p w:rsidR="00FB761B" w:rsidRDefault="00FB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5A0" w:rsidRDefault="00C455A0">
    <w:pPr>
      <w:pStyle w:val="Footer"/>
    </w:pPr>
    <w:sdt>
      <w:sdtPr>
        <w:id w:val="2139765491"/>
        <w:placeholder>
          <w:docPart w:val="5F21379D00774B7E9A93C166267AE4AE"/>
        </w:placeholder>
        <w:temporary/>
        <w:showingPlcHdr/>
        <w15:appearance w15:val="hidden"/>
      </w:sdtPr>
      <w:sdtContent>
        <w:r>
          <w:t>[Type here]</w:t>
        </w:r>
      </w:sdtContent>
    </w:sdt>
    <w:r>
      <w:ptab w:relativeTo="margin" w:alignment="center" w:leader="none"/>
    </w:r>
    <w:sdt>
      <w:sdtPr>
        <w:id w:val="-747110299"/>
        <w:placeholder>
          <w:docPart w:val="5F21379D00774B7E9A93C166267AE4AE"/>
        </w:placeholder>
        <w:temporary/>
        <w:showingPlcHdr/>
        <w15:appearance w15:val="hidden"/>
      </w:sdtPr>
      <w:sdtContent>
        <w:r>
          <w:t>[Type here]</w:t>
        </w:r>
      </w:sdtContent>
    </w:sdt>
    <w:r>
      <w:ptab w:relativeTo="margin" w:alignment="right" w:leader="none"/>
    </w:r>
    <w:sdt>
      <w:sdtPr>
        <w:id w:val="1832874115"/>
        <w:placeholder>
          <w:docPart w:val="5F21379D00774B7E9A93C166267AE4AE"/>
        </w:placeholder>
        <w:temporary/>
        <w:showingPlcHdr/>
        <w15:appearance w15:val="hidden"/>
      </w:sdtPr>
      <w:sdtContent>
        <w:r>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5400"/>
      <w:gridCol w:w="5400"/>
    </w:tblGrid>
    <w:tr w:rsidR="00C455A0">
      <w:tc>
        <w:tcPr>
          <w:tcW w:w="4675" w:type="dxa"/>
        </w:tcPr>
        <w:p w:rsidR="00C455A0" w:rsidRDefault="00C455A0">
          <w:pPr>
            <w:pStyle w:val="Footer"/>
          </w:pPr>
          <w:sdt>
            <w:sdtPr>
              <w:alias w:val="Title"/>
              <w:tag w:val=""/>
              <w:id w:val="956298023"/>
              <w:placeholder>
                <w:docPart w:val="27C6FEEB231945F4BCB7282F8F7AA549"/>
              </w:placeholder>
              <w:dataBinding w:prefixMappings="xmlns:ns0='http://purl.org/dc/elements/1.1/' xmlns:ns1='http://schemas.openxmlformats.org/package/2006/metadata/core-properties' " w:xpath="/ns1:coreProperties[1]/ns0:title[1]" w:storeItemID="{6C3C8BC8-F283-45AE-878A-BAB7291924A1}"/>
              <w:text/>
            </w:sdtPr>
            <w:sdtContent>
              <w:r>
                <w:t>HASHTAG POPULARITY PREDICTION</w:t>
              </w:r>
            </w:sdtContent>
          </w:sdt>
          <w:r>
            <w:t xml:space="preserve"> |</w:t>
          </w:r>
          <w:r>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D4827835DCE2480A9D5CBC2EE01E908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Heading2Char"/>
                  <w:rFonts w:asciiTheme="minorHAnsi" w:eastAsiaTheme="minorEastAsia" w:hAnsiTheme="minorHAnsi" w:cstheme="minorBidi"/>
                  <w:sz w:val="22"/>
                  <w:szCs w:val="22"/>
                </w:rPr>
                <w:t>MANISHA KRISHNAMOORTHI ITHAL</w:t>
              </w:r>
            </w:sdtContent>
          </w:sdt>
        </w:p>
      </w:tc>
      <w:tc>
        <w:tcPr>
          <w:tcW w:w="4675" w:type="dxa"/>
        </w:tcPr>
        <w:p w:rsidR="00C455A0" w:rsidRDefault="00C455A0">
          <w:pPr>
            <w:pStyle w:val="Footer"/>
            <w:jc w:val="right"/>
          </w:pPr>
          <w:r>
            <w:t xml:space="preserve">Page </w:t>
          </w:r>
          <w:r>
            <w:fldChar w:fldCharType="begin"/>
          </w:r>
          <w:r>
            <w:instrText xml:space="preserve"> PAGE  \* Arabic  \* MERGEFORMAT </w:instrText>
          </w:r>
          <w:r>
            <w:fldChar w:fldCharType="separate"/>
          </w:r>
          <w:r w:rsidR="00931C6C">
            <w:rPr>
              <w:noProof/>
            </w:rPr>
            <w:t>8</w:t>
          </w:r>
          <w:r>
            <w:fldChar w:fldCharType="end"/>
          </w:r>
          <w:r>
            <w:t xml:space="preserve"> of  </w:t>
          </w:r>
          <w:fldSimple w:instr=" SECTIONPAGES  \* Arabic  \* MERGEFORMAT ">
            <w:r w:rsidR="00931C6C">
              <w:rPr>
                <w:noProof/>
              </w:rPr>
              <w:t>8</w:t>
            </w:r>
          </w:fldSimple>
        </w:p>
      </w:tc>
    </w:tr>
  </w:tbl>
  <w:p w:rsidR="00C455A0" w:rsidRDefault="00C455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5A0" w:rsidRDefault="00C455A0">
    <w:pPr>
      <w:pStyle w:val="Footer"/>
    </w:pPr>
    <w:sdt>
      <w:sdtPr>
        <w:alias w:val="Title"/>
        <w:tag w:val=""/>
        <w:id w:val="1325624233"/>
        <w:placeholder>
          <w:docPart w:val="27C6FEEB231945F4BCB7282F8F7AA549"/>
        </w:placeholder>
        <w:dataBinding w:prefixMappings="xmlns:ns0='http://purl.org/dc/elements/1.1/' xmlns:ns1='http://schemas.openxmlformats.org/package/2006/metadata/core-properties' " w:xpath="/ns1:coreProperties[1]/ns0:title[1]" w:storeItemID="{6C3C8BC8-F283-45AE-878A-BAB7291924A1}"/>
        <w:text/>
      </w:sdtPr>
      <w:sdtContent>
        <w:r>
          <w:t>HASHTAG POPULARITY PREDICTION</w:t>
        </w:r>
      </w:sdtContent>
    </w:sdt>
    <w:r>
      <w:t xml:space="preserve"> | </w:t>
    </w:r>
    <w:sdt>
      <w:sdtPr>
        <w:rPr>
          <w:rStyle w:val="Heading2Char"/>
          <w:rFonts w:asciiTheme="minorHAnsi" w:eastAsiaTheme="minorEastAsia" w:hAnsiTheme="minorHAnsi" w:cstheme="minorBidi"/>
          <w:sz w:val="22"/>
          <w:szCs w:val="22"/>
        </w:rPr>
        <w:alias w:val="Your Name"/>
        <w:tag w:val=""/>
        <w:id w:val="1581332215"/>
        <w:placeholder>
          <w:docPart w:val="D4827835DCE2480A9D5CBC2EE01E908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Heading2Char"/>
            <w:rFonts w:asciiTheme="minorHAnsi" w:eastAsiaTheme="minorEastAsia" w:hAnsiTheme="minorHAnsi" w:cstheme="minorBidi"/>
            <w:sz w:val="22"/>
            <w:szCs w:val="22"/>
          </w:rPr>
          <w:t>MANISHA KRISHNAMOORTHI ITHAL</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61B" w:rsidRDefault="00FB761B">
      <w:pPr>
        <w:spacing w:after="0" w:line="240" w:lineRule="auto"/>
      </w:pPr>
      <w:r>
        <w:separator/>
      </w:r>
    </w:p>
  </w:footnote>
  <w:footnote w:type="continuationSeparator" w:id="0">
    <w:p w:rsidR="00FB761B" w:rsidRDefault="00FB7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3D69"/>
    <w:multiLevelType w:val="hybridMultilevel"/>
    <w:tmpl w:val="F902698A"/>
    <w:lvl w:ilvl="0" w:tplc="5D144F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8D669E"/>
    <w:multiLevelType w:val="hybridMultilevel"/>
    <w:tmpl w:val="0A0A99DE"/>
    <w:lvl w:ilvl="0" w:tplc="04090009">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15:restartNumberingAfterBreak="0">
    <w:nsid w:val="62D13511"/>
    <w:multiLevelType w:val="multilevel"/>
    <w:tmpl w:val="2B7A3BF6"/>
    <w:lvl w:ilvl="0">
      <w:start w:val="1"/>
      <w:numFmt w:val="decimal"/>
      <w:lvlText w:val="%1."/>
      <w:lvlJc w:val="left"/>
      <w:pPr>
        <w:ind w:left="1080" w:hanging="360"/>
      </w:pPr>
      <w:rPr>
        <w:rFonts w:eastAsiaTheme="majorEastAsia" w:hint="default"/>
        <w:color w:val="2E74B5" w:themeColor="accent1" w:themeShade="BF"/>
        <w:sz w:val="28"/>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697878A3"/>
    <w:multiLevelType w:val="hybridMultilevel"/>
    <w:tmpl w:val="E912F69A"/>
    <w:lvl w:ilvl="0" w:tplc="F31C0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103220"/>
    <w:multiLevelType w:val="hybridMultilevel"/>
    <w:tmpl w:val="69208CB0"/>
    <w:lvl w:ilvl="0" w:tplc="66ECC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73137B"/>
    <w:multiLevelType w:val="hybridMultilevel"/>
    <w:tmpl w:val="9670BD82"/>
    <w:lvl w:ilvl="0" w:tplc="85A8D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B8"/>
    <w:rsid w:val="00001733"/>
    <w:rsid w:val="00010036"/>
    <w:rsid w:val="0002324B"/>
    <w:rsid w:val="00037CF4"/>
    <w:rsid w:val="00056B53"/>
    <w:rsid w:val="00066CE8"/>
    <w:rsid w:val="000C12D4"/>
    <w:rsid w:val="000D7302"/>
    <w:rsid w:val="00146D5B"/>
    <w:rsid w:val="001D7EA3"/>
    <w:rsid w:val="00213A00"/>
    <w:rsid w:val="00285A4C"/>
    <w:rsid w:val="002A0BAA"/>
    <w:rsid w:val="002D4C02"/>
    <w:rsid w:val="0033680F"/>
    <w:rsid w:val="0036547D"/>
    <w:rsid w:val="003A2F9E"/>
    <w:rsid w:val="003B6AE4"/>
    <w:rsid w:val="003D5EA4"/>
    <w:rsid w:val="003E382E"/>
    <w:rsid w:val="00404674"/>
    <w:rsid w:val="004064EC"/>
    <w:rsid w:val="00454DBF"/>
    <w:rsid w:val="004717B8"/>
    <w:rsid w:val="00472523"/>
    <w:rsid w:val="004A721C"/>
    <w:rsid w:val="004D0E9A"/>
    <w:rsid w:val="00523117"/>
    <w:rsid w:val="005322A8"/>
    <w:rsid w:val="00534089"/>
    <w:rsid w:val="00542BC5"/>
    <w:rsid w:val="00544E65"/>
    <w:rsid w:val="00557A3B"/>
    <w:rsid w:val="00570429"/>
    <w:rsid w:val="00582056"/>
    <w:rsid w:val="005923DF"/>
    <w:rsid w:val="00595D52"/>
    <w:rsid w:val="006010D6"/>
    <w:rsid w:val="00615913"/>
    <w:rsid w:val="00625B6E"/>
    <w:rsid w:val="006554B7"/>
    <w:rsid w:val="00656E8A"/>
    <w:rsid w:val="0065771E"/>
    <w:rsid w:val="0067787D"/>
    <w:rsid w:val="006E4032"/>
    <w:rsid w:val="00702081"/>
    <w:rsid w:val="007639B2"/>
    <w:rsid w:val="00782269"/>
    <w:rsid w:val="00793BE2"/>
    <w:rsid w:val="007C2BF6"/>
    <w:rsid w:val="007E63A5"/>
    <w:rsid w:val="00845F97"/>
    <w:rsid w:val="00846022"/>
    <w:rsid w:val="00846D67"/>
    <w:rsid w:val="0085166B"/>
    <w:rsid w:val="008B2B08"/>
    <w:rsid w:val="008C5BAA"/>
    <w:rsid w:val="008F1A14"/>
    <w:rsid w:val="00905CB7"/>
    <w:rsid w:val="00931C6C"/>
    <w:rsid w:val="0096073A"/>
    <w:rsid w:val="009671C4"/>
    <w:rsid w:val="00982CB8"/>
    <w:rsid w:val="009B28B9"/>
    <w:rsid w:val="009B32B1"/>
    <w:rsid w:val="00A15F54"/>
    <w:rsid w:val="00A233E6"/>
    <w:rsid w:val="00A86AF4"/>
    <w:rsid w:val="00AA3604"/>
    <w:rsid w:val="00AC7EF4"/>
    <w:rsid w:val="00AD45E1"/>
    <w:rsid w:val="00B13983"/>
    <w:rsid w:val="00B30909"/>
    <w:rsid w:val="00B763F6"/>
    <w:rsid w:val="00B80B0C"/>
    <w:rsid w:val="00B87222"/>
    <w:rsid w:val="00B95E64"/>
    <w:rsid w:val="00B979BB"/>
    <w:rsid w:val="00C41E91"/>
    <w:rsid w:val="00C44594"/>
    <w:rsid w:val="00C455A0"/>
    <w:rsid w:val="00C85518"/>
    <w:rsid w:val="00CF2483"/>
    <w:rsid w:val="00D3441B"/>
    <w:rsid w:val="00D55723"/>
    <w:rsid w:val="00D7405D"/>
    <w:rsid w:val="00D74833"/>
    <w:rsid w:val="00DE3760"/>
    <w:rsid w:val="00E01057"/>
    <w:rsid w:val="00E1615B"/>
    <w:rsid w:val="00E234C3"/>
    <w:rsid w:val="00E31A6A"/>
    <w:rsid w:val="00E80D1D"/>
    <w:rsid w:val="00EA45F7"/>
    <w:rsid w:val="00EC68C8"/>
    <w:rsid w:val="00ED4332"/>
    <w:rsid w:val="00EE1424"/>
    <w:rsid w:val="00EE77BD"/>
    <w:rsid w:val="00EF4176"/>
    <w:rsid w:val="00F93EFB"/>
    <w:rsid w:val="00FB0192"/>
    <w:rsid w:val="00FB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C57B14C-1E73-48C1-947B-715AEE73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4717B8"/>
    <w:pPr>
      <w:contextualSpacing/>
    </w:pPr>
  </w:style>
  <w:style w:type="table" w:styleId="PlainTable5">
    <w:name w:val="Plain Table 5"/>
    <w:basedOn w:val="TableNormal"/>
    <w:uiPriority w:val="45"/>
    <w:rsid w:val="00A86A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kri\AppData\Roaming\Microsoft\Templates\Term%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a:t>
            </a:r>
            <a:r>
              <a:rPr lang="en-US" baseline="0"/>
              <a:t> - nb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Sheet1!$D$13:$D$21</c:f>
              <c:numCache>
                <c:formatCode>General</c:formatCode>
                <c:ptCount val="9"/>
                <c:pt idx="0">
                  <c:v>0.2195</c:v>
                </c:pt>
                <c:pt idx="1">
                  <c:v>0.31869999999999998</c:v>
                </c:pt>
                <c:pt idx="2">
                  <c:v>0.38640000000000002</c:v>
                </c:pt>
                <c:pt idx="3">
                  <c:v>0.45600000000000002</c:v>
                </c:pt>
                <c:pt idx="4">
                  <c:v>0.69</c:v>
                </c:pt>
                <c:pt idx="5">
                  <c:v>0.85499999999999998</c:v>
                </c:pt>
              </c:numCache>
            </c:numRef>
          </c:xVal>
          <c:yVal>
            <c:numRef>
              <c:f>Sheet1!$E$13:$E$21</c:f>
              <c:numCache>
                <c:formatCode>General</c:formatCode>
                <c:ptCount val="9"/>
                <c:pt idx="0">
                  <c:v>0.10055</c:v>
                </c:pt>
                <c:pt idx="1">
                  <c:v>0.2185</c:v>
                </c:pt>
                <c:pt idx="2">
                  <c:v>0.30599999999999999</c:v>
                </c:pt>
                <c:pt idx="3">
                  <c:v>0.39800000000000002</c:v>
                </c:pt>
                <c:pt idx="4">
                  <c:v>0.77</c:v>
                </c:pt>
                <c:pt idx="5">
                  <c:v>0.85499999999999998</c:v>
                </c:pt>
              </c:numCache>
            </c:numRef>
          </c:yVal>
          <c:smooth val="0"/>
        </c:ser>
        <c:dLbls>
          <c:showLegendKey val="0"/>
          <c:showVal val="0"/>
          <c:showCatName val="0"/>
          <c:showSerName val="0"/>
          <c:showPercent val="0"/>
          <c:showBubbleSize val="0"/>
        </c:dLbls>
        <c:axId val="2061776112"/>
        <c:axId val="2061777200"/>
      </c:scatterChart>
      <c:valAx>
        <c:axId val="2061776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777200"/>
        <c:crosses val="autoZero"/>
        <c:crossBetween val="midCat"/>
      </c:valAx>
      <c:valAx>
        <c:axId val="206177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776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Sheet1!$H$23:$H$30</c:f>
              <c:numCache>
                <c:formatCode>General</c:formatCode>
                <c:ptCount val="8"/>
                <c:pt idx="0">
                  <c:v>0.2195</c:v>
                </c:pt>
                <c:pt idx="1">
                  <c:v>0.2195</c:v>
                </c:pt>
                <c:pt idx="2">
                  <c:v>0.25</c:v>
                </c:pt>
                <c:pt idx="3">
                  <c:v>0.26600000000000001</c:v>
                </c:pt>
                <c:pt idx="4">
                  <c:v>0.31869999999999998</c:v>
                </c:pt>
                <c:pt idx="5">
                  <c:v>0.38640000000000002</c:v>
                </c:pt>
                <c:pt idx="6">
                  <c:v>0.45600000000000002</c:v>
                </c:pt>
                <c:pt idx="7">
                  <c:v>0.45600000000000002</c:v>
                </c:pt>
              </c:numCache>
            </c:numRef>
          </c:val>
          <c:smooth val="0"/>
        </c:ser>
        <c:ser>
          <c:idx val="1"/>
          <c:order val="1"/>
          <c:spPr>
            <a:ln w="28575" cap="rnd">
              <a:solidFill>
                <a:schemeClr val="accent2"/>
              </a:solidFill>
              <a:round/>
            </a:ln>
            <a:effectLst/>
          </c:spPr>
          <c:marker>
            <c:symbol val="none"/>
          </c:marker>
          <c:val>
            <c:numRef>
              <c:f>Sheet1!$I$23:$I$30</c:f>
              <c:numCache>
                <c:formatCode>General</c:formatCode>
                <c:ptCount val="8"/>
                <c:pt idx="0">
                  <c:v>0.10055</c:v>
                </c:pt>
                <c:pt idx="1">
                  <c:v>0.10055</c:v>
                </c:pt>
                <c:pt idx="2">
                  <c:v>0.2185</c:v>
                </c:pt>
                <c:pt idx="3">
                  <c:v>0.30599999999999999</c:v>
                </c:pt>
                <c:pt idx="4">
                  <c:v>0.2185</c:v>
                </c:pt>
                <c:pt idx="5">
                  <c:v>0.30599999999999999</c:v>
                </c:pt>
                <c:pt idx="6">
                  <c:v>0.39800000000000002</c:v>
                </c:pt>
                <c:pt idx="7">
                  <c:v>0.39800000000000002</c:v>
                </c:pt>
              </c:numCache>
            </c:numRef>
          </c:val>
          <c:smooth val="0"/>
        </c:ser>
        <c:dLbls>
          <c:showLegendKey val="0"/>
          <c:showVal val="0"/>
          <c:showCatName val="0"/>
          <c:showSerName val="0"/>
          <c:showPercent val="0"/>
          <c:showBubbleSize val="0"/>
        </c:dLbls>
        <c:smooth val="0"/>
        <c:axId val="2061784272"/>
        <c:axId val="2061769040"/>
      </c:lineChart>
      <c:catAx>
        <c:axId val="2061784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769040"/>
        <c:crosses val="autoZero"/>
        <c:auto val="1"/>
        <c:lblAlgn val="ctr"/>
        <c:lblOffset val="100"/>
        <c:noMultiLvlLbl val="0"/>
      </c:catAx>
      <c:valAx>
        <c:axId val="206176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784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718952839429B809F26CF78453988"/>
        <w:category>
          <w:name w:val="General"/>
          <w:gallery w:val="placeholder"/>
        </w:category>
        <w:types>
          <w:type w:val="bbPlcHdr"/>
        </w:types>
        <w:behaviors>
          <w:behavior w:val="content"/>
        </w:behaviors>
        <w:guid w:val="{C21B97DB-356C-444A-BD14-46B3588948A4}"/>
      </w:docPartPr>
      <w:docPartBody>
        <w:p w:rsidR="005B294B" w:rsidRDefault="00B0423F">
          <w:pPr>
            <w:pStyle w:val="5A8718952839429B809F26CF78453988"/>
          </w:pPr>
          <w:r>
            <w:t>[Term Paper Title]</w:t>
          </w:r>
        </w:p>
      </w:docPartBody>
    </w:docPart>
    <w:docPart>
      <w:docPartPr>
        <w:name w:val="1DB58B71CC28464189D5B3B512A18C27"/>
        <w:category>
          <w:name w:val="General"/>
          <w:gallery w:val="placeholder"/>
        </w:category>
        <w:types>
          <w:type w:val="bbPlcHdr"/>
        </w:types>
        <w:behaviors>
          <w:behavior w:val="content"/>
        </w:behaviors>
        <w:guid w:val="{0933303F-A1D1-4D05-852E-A68E3F303ED9}"/>
      </w:docPartPr>
      <w:docPartBody>
        <w:p w:rsidR="005B294B" w:rsidRDefault="00B0423F">
          <w:pPr>
            <w:pStyle w:val="1DB58B71CC28464189D5B3B512A18C27"/>
          </w:pPr>
          <w:r>
            <w:t>[Your Name]</w:t>
          </w:r>
        </w:p>
      </w:docPartBody>
    </w:docPart>
    <w:docPart>
      <w:docPartPr>
        <w:name w:val="BD9E21B3D75C4C32840756C85A355DEA"/>
        <w:category>
          <w:name w:val="General"/>
          <w:gallery w:val="placeholder"/>
        </w:category>
        <w:types>
          <w:type w:val="bbPlcHdr"/>
        </w:types>
        <w:behaviors>
          <w:behavior w:val="content"/>
        </w:behaviors>
        <w:guid w:val="{2CC99BD5-0C1E-4415-A556-48052210B0F3}"/>
      </w:docPartPr>
      <w:docPartBody>
        <w:p w:rsidR="005B294B" w:rsidRDefault="00B0423F">
          <w:pPr>
            <w:pStyle w:val="BD9E21B3D75C4C32840756C85A355DEA"/>
          </w:pPr>
          <w:r>
            <w:rPr>
              <w:rStyle w:val="Heading3Char"/>
            </w:rPr>
            <w:t>[Date]</w:t>
          </w:r>
        </w:p>
      </w:docPartBody>
    </w:docPart>
    <w:docPart>
      <w:docPartPr>
        <w:name w:val="5F21379D00774B7E9A93C166267AE4AE"/>
        <w:category>
          <w:name w:val="General"/>
          <w:gallery w:val="placeholder"/>
        </w:category>
        <w:types>
          <w:type w:val="bbPlcHdr"/>
        </w:types>
        <w:behaviors>
          <w:behavior w:val="content"/>
        </w:behaviors>
        <w:guid w:val="{9C239468-E48F-4577-A0A1-2A593F40A75B}"/>
      </w:docPartPr>
      <w:docPartBody>
        <w:p w:rsidR="005B294B" w:rsidRDefault="00B0423F">
          <w:pPr>
            <w:pStyle w:val="5F21379D00774B7E9A93C166267AE4AE"/>
          </w:pPr>
          <w:r>
            <w:t>Results</w:t>
          </w:r>
        </w:p>
      </w:docPartBody>
    </w:docPart>
    <w:docPart>
      <w:docPartPr>
        <w:name w:val="825F18D7F13146369533F66217FB7FA7"/>
        <w:category>
          <w:name w:val="General"/>
          <w:gallery w:val="placeholder"/>
        </w:category>
        <w:types>
          <w:type w:val="bbPlcHdr"/>
        </w:types>
        <w:behaviors>
          <w:behavior w:val="content"/>
        </w:behaviors>
        <w:guid w:val="{12F742E5-F1F3-4F3C-B8F8-0D9B5DC2A74B}"/>
      </w:docPartPr>
      <w:docPartBody>
        <w:p w:rsidR="005B294B" w:rsidRDefault="00B0423F">
          <w:pPr>
            <w:pStyle w:val="825F18D7F13146369533F66217FB7FA7"/>
          </w:pPr>
          <w:r>
            <w:t>Citing Internet Sources</w:t>
          </w:r>
        </w:p>
      </w:docPartBody>
    </w:docPart>
    <w:docPart>
      <w:docPartPr>
        <w:name w:val="27C6FEEB231945F4BCB7282F8F7AA549"/>
        <w:category>
          <w:name w:val="General"/>
          <w:gallery w:val="placeholder"/>
        </w:category>
        <w:types>
          <w:type w:val="bbPlcHdr"/>
        </w:types>
        <w:behaviors>
          <w:behavior w:val="content"/>
        </w:behaviors>
        <w:guid w:val="{40A45445-23A2-436F-9E12-5A76F5D43C65}"/>
      </w:docPartPr>
      <w:docPartBody>
        <w:p w:rsidR="005B294B" w:rsidRDefault="00B0423F">
          <w:pPr>
            <w:pStyle w:val="27C6FEEB231945F4BCB7282F8F7AA549"/>
          </w:pPr>
          <w:r>
            <w:t>[</w:t>
          </w:r>
          <w:r>
            <w:rPr>
              <w:rStyle w:val="PlaceholderText"/>
            </w:rPr>
            <w:t>Title of Term Paper]</w:t>
          </w:r>
        </w:p>
      </w:docPartBody>
    </w:docPart>
    <w:docPart>
      <w:docPartPr>
        <w:name w:val="D4827835DCE2480A9D5CBC2EE01E908B"/>
        <w:category>
          <w:name w:val="General"/>
          <w:gallery w:val="placeholder"/>
        </w:category>
        <w:types>
          <w:type w:val="bbPlcHdr"/>
        </w:types>
        <w:behaviors>
          <w:behavior w:val="content"/>
        </w:behaviors>
        <w:guid w:val="{59C05ABD-A285-4CF3-AB16-DEA78DCB3455}"/>
      </w:docPartPr>
      <w:docPartBody>
        <w:p w:rsidR="005B294B" w:rsidRDefault="00B0423F">
          <w:pPr>
            <w:pStyle w:val="D4827835DCE2480A9D5CBC2EE01E908B"/>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3F"/>
    <w:rsid w:val="005B294B"/>
    <w:rsid w:val="00B0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718952839429B809F26CF78453988">
    <w:name w:val="5A8718952839429B809F26CF78453988"/>
  </w:style>
  <w:style w:type="paragraph" w:customStyle="1" w:styleId="1DB58B71CC28464189D5B3B512A18C27">
    <w:name w:val="1DB58B71CC28464189D5B3B512A18C27"/>
  </w:style>
  <w:style w:type="character" w:styleId="PlaceholderText">
    <w:name w:val="Placeholder Text"/>
    <w:basedOn w:val="DefaultParagraphFont"/>
    <w:uiPriority w:val="99"/>
    <w:semiHidden/>
    <w:rPr>
      <w:color w:val="808080"/>
    </w:rPr>
  </w:style>
  <w:style w:type="paragraph" w:customStyle="1" w:styleId="8A89D6224B9740DFB72442C83CFFE861">
    <w:name w:val="8A89D6224B9740DFB72442C83CFFE86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customStyle="1" w:styleId="BD9E21B3D75C4C32840756C85A355DEA">
    <w:name w:val="BD9E21B3D75C4C32840756C85A355DEA"/>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8B3D8E53F4604D4CAC8F0234E653F564">
    <w:name w:val="8B3D8E53F4604D4CAC8F0234E653F564"/>
  </w:style>
  <w:style w:type="paragraph" w:customStyle="1" w:styleId="CC2A5F2BE4D744F3879B7EC1BFE22E3C">
    <w:name w:val="CC2A5F2BE4D744F3879B7EC1BFE22E3C"/>
  </w:style>
  <w:style w:type="paragraph" w:customStyle="1" w:styleId="27296E75EE284C3BAC709B6613963B59">
    <w:name w:val="27296E75EE284C3BAC709B6613963B59"/>
  </w:style>
  <w:style w:type="paragraph" w:customStyle="1" w:styleId="3EF3C3463A5944F7B35809D11F2A43F7">
    <w:name w:val="3EF3C3463A5944F7B35809D11F2A43F7"/>
  </w:style>
  <w:style w:type="paragraph" w:customStyle="1" w:styleId="BBB740A8EA384B6B8B1D5078E02DF9B9">
    <w:name w:val="BBB740A8EA384B6B8B1D5078E02DF9B9"/>
  </w:style>
  <w:style w:type="paragraph" w:customStyle="1" w:styleId="F9041C4275A9456FB8D8796BC5FF5F60">
    <w:name w:val="F9041C4275A9456FB8D8796BC5FF5F60"/>
  </w:style>
  <w:style w:type="paragraph" w:customStyle="1" w:styleId="75BDE39C608B4FBF89C897770D134B83">
    <w:name w:val="75BDE39C608B4FBF89C897770D134B83"/>
  </w:style>
  <w:style w:type="paragraph" w:customStyle="1" w:styleId="7FEDFAB32B914C0E9F109562C28019C0">
    <w:name w:val="7FEDFAB32B914C0E9F109562C28019C0"/>
  </w:style>
  <w:style w:type="paragraph" w:customStyle="1" w:styleId="D28E60B2DADE4948BE0AFBC7BFE663BE">
    <w:name w:val="D28E60B2DADE4948BE0AFBC7BFE663BE"/>
  </w:style>
  <w:style w:type="paragraph" w:customStyle="1" w:styleId="060DE63397C04813B28424B87D0943F4">
    <w:name w:val="060DE63397C04813B28424B87D0943F4"/>
  </w:style>
  <w:style w:type="paragraph" w:customStyle="1" w:styleId="5F21379D00774B7E9A93C166267AE4AE">
    <w:name w:val="5F21379D00774B7E9A93C166267AE4AE"/>
  </w:style>
  <w:style w:type="paragraph" w:customStyle="1" w:styleId="325ED68D10184A8D966EAA91DBF8866E">
    <w:name w:val="325ED68D10184A8D966EAA91DBF8866E"/>
  </w:style>
  <w:style w:type="paragraph" w:customStyle="1" w:styleId="023B49C1461C4BC89A85A5F6689DA010">
    <w:name w:val="023B49C1461C4BC89A85A5F6689DA010"/>
  </w:style>
  <w:style w:type="paragraph" w:customStyle="1" w:styleId="417073E5E3EC40B7B0CA2470F3F8535C">
    <w:name w:val="417073E5E3EC40B7B0CA2470F3F8535C"/>
  </w:style>
  <w:style w:type="paragraph" w:customStyle="1" w:styleId="7D02E33E4D1F4B9D8ABC7FF81B6BAE8E">
    <w:name w:val="7D02E33E4D1F4B9D8ABC7FF81B6BAE8E"/>
  </w:style>
  <w:style w:type="paragraph" w:customStyle="1" w:styleId="3F94F69B06994759B4568B9A2CEB5F03">
    <w:name w:val="3F94F69B06994759B4568B9A2CEB5F03"/>
  </w:style>
  <w:style w:type="paragraph" w:customStyle="1" w:styleId="F2722E09350B4595A84749F5A2141268">
    <w:name w:val="F2722E09350B4595A84749F5A2141268"/>
  </w:style>
  <w:style w:type="paragraph" w:customStyle="1" w:styleId="87B681C7C42949E7BA677FF41C182CDA">
    <w:name w:val="87B681C7C42949E7BA677FF41C182CDA"/>
  </w:style>
  <w:style w:type="paragraph" w:customStyle="1" w:styleId="3E86875074B644ABB65BBC56C0144994">
    <w:name w:val="3E86875074B644ABB65BBC56C0144994"/>
  </w:style>
  <w:style w:type="paragraph" w:customStyle="1" w:styleId="825F18D7F13146369533F66217FB7FA7">
    <w:name w:val="825F18D7F13146369533F66217FB7FA7"/>
  </w:style>
  <w:style w:type="paragraph" w:customStyle="1" w:styleId="C65C6ABB5CC045DBB0D83B2E765FEAE9">
    <w:name w:val="C65C6ABB5CC045DBB0D83B2E765FEAE9"/>
  </w:style>
  <w:style w:type="paragraph" w:customStyle="1" w:styleId="C74D0A0A3ABF41DDB954388D399CFCA8">
    <w:name w:val="C74D0A0A3ABF41DDB954388D399CFCA8"/>
  </w:style>
  <w:style w:type="paragraph" w:customStyle="1" w:styleId="27C6FEEB231945F4BCB7282F8F7AA549">
    <w:name w:val="27C6FEEB231945F4BCB7282F8F7AA549"/>
  </w:style>
  <w:style w:type="paragraph" w:customStyle="1" w:styleId="D4827835DCE2480A9D5CBC2EE01E908B">
    <w:name w:val="D4827835DCE2480A9D5CBC2EE01E9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2666</TotalTime>
  <Pages>9</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HASHTAG POPULARITY PREDICTION</vt:lpstr>
    </vt:vector>
  </TitlesOfParts>
  <Company/>
  <LinksUpToDate>false</LinksUpToDate>
  <CharactersWithSpaces>15390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HASHTAG POPULARITY PREDICTION</dc:title>
  <dc:creator>MANISHA KRISHNAMOORTHI ITHAL</dc:creator>
  <cp:keywords/>
  <cp:lastModifiedBy>Manisha Krishnamoorthi Ithal </cp:lastModifiedBy>
  <cp:revision>11</cp:revision>
  <dcterms:created xsi:type="dcterms:W3CDTF">2016-12-10T19:23:00Z</dcterms:created>
  <dcterms:modified xsi:type="dcterms:W3CDTF">2016-12-13T04:49:00Z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